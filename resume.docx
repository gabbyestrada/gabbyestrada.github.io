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1917"/>
        <w:gridCol w:w="8883"/>
      </w:tblGrid>
      <w:tr w:rsidR="001A19D6" w:rsidRPr="00C11B65" w:rsidTr="00307659">
        <w:trPr>
          <w:trHeight w:val="80"/>
        </w:trPr>
        <w:tc>
          <w:tcPr>
            <w:tcW w:w="1917" w:type="dxa"/>
          </w:tcPr>
          <w:p w:rsidR="006063DD" w:rsidRPr="00C11B65" w:rsidRDefault="00FD1A36" w:rsidP="00533B32">
            <w:pPr>
              <w:jc w:val="center"/>
              <w:rPr>
                <w:rFonts w:ascii="Cambria" w:hAnsi="Cambria"/>
                <w:color w:val="0D0D0D" w:themeColor="text1" w:themeTint="F2"/>
                <w:sz w:val="52"/>
                <w:szCs w:val="52"/>
                <w:u w:val="dashDotHeavy"/>
              </w:rPr>
            </w:pPr>
            <w:r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818998" wp14:editId="04883489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-122693</wp:posOffset>
                      </wp:positionV>
                      <wp:extent cx="7752522" cy="95415"/>
                      <wp:effectExtent l="0" t="0" r="4445" b="57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2522" cy="95415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0859B" id="Rectangle 4" o:spid="_x0000_s1026" style="position:absolute;margin-left:-43.2pt;margin-top:-9.65pt;width:610.4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" stroked="f" strokeweight="1pt">
                      <v:fill r:id="rId10" o:title="" recolor="t" rotate="t" type="tile"/>
                    </v:rect>
                  </w:pict>
                </mc:Fallback>
              </mc:AlternateContent>
            </w:r>
            <w:r w:rsidR="00BF3BA3"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54149A" wp14:editId="4CA7636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615950</wp:posOffset>
                      </wp:positionV>
                      <wp:extent cx="186537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6537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0B6E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48.5pt" to="1471.3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883" w:type="dxa"/>
            <w:tcMar>
              <w:bottom w:w="576" w:type="dxa"/>
            </w:tcMar>
          </w:tcPr>
          <w:p w:rsidR="006063DD" w:rsidRPr="00533B32" w:rsidRDefault="00A02E4D" w:rsidP="00FD1A36">
            <w:pPr>
              <w:pStyle w:val="Name"/>
              <w:jc w:val="both"/>
              <w:rPr>
                <w:rFonts w:ascii="Cambria" w:hAnsi="Cambria"/>
                <w:sz w:val="52"/>
                <w:szCs w:val="52"/>
                <w:u w:val="dashDotHeavy"/>
              </w:rPr>
            </w:pPr>
            <w:sdt>
              <w:sdtPr>
                <w:rPr>
                  <w:rFonts w:ascii="Cambria" w:hAnsi="Cambria"/>
                  <w:sz w:val="52"/>
                  <w:szCs w:val="52"/>
                </w:rPr>
                <w:alias w:val="Your Name"/>
                <w:tag w:val=""/>
                <w:id w:val="-936988443"/>
                <w:placeholder>
                  <w:docPart w:val="253DAFE9D07F4914A857EE1FFE4D0B4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EB8">
                  <w:rPr>
                    <w:rFonts w:ascii="Cambria" w:hAnsi="Cambria"/>
                    <w:sz w:val="52"/>
                    <w:szCs w:val="52"/>
                  </w:rPr>
                  <w:t>Gabriella Estrada</w:t>
                </w:r>
              </w:sdtContent>
            </w:sdt>
          </w:p>
          <w:p w:rsidR="006063DD" w:rsidRPr="00C11B65" w:rsidRDefault="00FD1A36" w:rsidP="00526EF8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color w:val="0D0D0D" w:themeColor="text1" w:themeTint="F2"/>
                <w:sz w:val="52"/>
                <w:szCs w:val="52"/>
                <w:u w:val="dashDotHeavy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9DEA0B" wp14:editId="61289098">
                      <wp:simplePos x="0" y="0"/>
                      <wp:positionH relativeFrom="column">
                        <wp:posOffset>-1765935</wp:posOffset>
                      </wp:positionH>
                      <wp:positionV relativeFrom="paragraph">
                        <wp:posOffset>188595</wp:posOffset>
                      </wp:positionV>
                      <wp:extent cx="7934960" cy="91440"/>
                      <wp:effectExtent l="0" t="0" r="8890" b="38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4960" cy="9144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4EF92" id="Rectangle 3" o:spid="_x0000_s1026" style="position:absolute;margin-left:-139.05pt;margin-top:14.85pt;width:624.8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" stroked="f" strokeweight="1pt">
                      <v:fill r:id="rId10" o:title="" recolor="t" rotate="t" type="tile"/>
                    </v:rect>
                  </w:pict>
                </mc:Fallback>
              </mc:AlternateContent>
            </w:r>
            <w:r w:rsidR="00526EF8" w:rsidRPr="00C11B65">
              <w:rPr>
                <w:rFonts w:ascii="Cambria" w:hAnsi="Cambria"/>
              </w:rPr>
              <w:t>37 Allison Avenue, Newburgh, New York </w:t>
            </w:r>
            <w:r w:rsidR="00410634" w:rsidRPr="00C11B65">
              <w:rPr>
                <w:rStyle w:val="Emphasis"/>
                <w:rFonts w:ascii="Cambria" w:hAnsi="Cambria"/>
                <w:color w:val="262626" w:themeColor="text1" w:themeTint="D9"/>
              </w:rPr>
              <w:t>|</w:t>
            </w:r>
            <w:r w:rsidR="00410634" w:rsidRPr="00C11B65">
              <w:rPr>
                <w:rFonts w:ascii="Cambria" w:hAnsi="Cambria"/>
              </w:rPr>
              <w:t> </w:t>
            </w:r>
            <w:r w:rsidR="00526EF8" w:rsidRPr="00C11B65">
              <w:rPr>
                <w:rFonts w:ascii="Cambria" w:hAnsi="Cambria"/>
              </w:rPr>
              <w:t>gestrada.ptech@gmail.com </w:t>
            </w:r>
            <w:r w:rsidR="00410634" w:rsidRPr="00C11B65">
              <w:rPr>
                <w:rStyle w:val="Emphasis"/>
                <w:rFonts w:ascii="Cambria" w:hAnsi="Cambria"/>
                <w:color w:val="262626" w:themeColor="text1" w:themeTint="D9"/>
              </w:rPr>
              <w:t>|</w:t>
            </w:r>
            <w:r w:rsidR="00526EF8" w:rsidRPr="00C11B65">
              <w:rPr>
                <w:rFonts w:ascii="Cambria" w:hAnsi="Cambria"/>
              </w:rPr>
              <w:t> 845-670-0751</w:t>
            </w:r>
          </w:p>
        </w:tc>
      </w:tr>
      <w:tr w:rsidR="001A19D6" w:rsidRPr="001E5A85" w:rsidTr="00307659">
        <w:trPr>
          <w:trHeight w:val="80"/>
        </w:trPr>
        <w:tc>
          <w:tcPr>
            <w:tcW w:w="1917" w:type="dxa"/>
          </w:tcPr>
          <w:p w:rsidR="00526EF8" w:rsidRPr="001E5A85" w:rsidRDefault="00410634" w:rsidP="00526EF8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Objective</w:t>
            </w:r>
          </w:p>
        </w:tc>
        <w:tc>
          <w:tcPr>
            <w:tcW w:w="8883" w:type="dxa"/>
          </w:tcPr>
          <w:p w:rsidR="00526EF8" w:rsidRPr="001E5A85" w:rsidRDefault="008D0EB8" w:rsidP="008D0EB8">
            <w:pPr>
              <w:spacing w:after="180"/>
              <w:rPr>
                <w:rFonts w:ascii="Cambria" w:eastAsiaTheme="minorHAnsi" w:hAnsi="Cambria"/>
              </w:rPr>
            </w:pPr>
            <w:r>
              <w:rPr>
                <w:rFonts w:ascii="Cambria" w:eastAsiaTheme="minorHAnsi" w:hAnsi="Cambria"/>
              </w:rPr>
              <w:t xml:space="preserve">To </w:t>
            </w:r>
            <w:r w:rsidR="00D6146B">
              <w:rPr>
                <w:rFonts w:ascii="Cambria" w:eastAsiaTheme="minorHAnsi" w:hAnsi="Cambria"/>
              </w:rPr>
              <w:t xml:space="preserve">further my experience and knowledge by </w:t>
            </w:r>
            <w:r>
              <w:rPr>
                <w:rFonts w:ascii="Cambria" w:eastAsiaTheme="minorHAnsi" w:hAnsi="Cambria"/>
              </w:rPr>
              <w:t>obtain</w:t>
            </w:r>
            <w:r w:rsidR="00D6146B">
              <w:rPr>
                <w:rFonts w:ascii="Cambria" w:eastAsiaTheme="minorHAnsi" w:hAnsi="Cambria"/>
              </w:rPr>
              <w:t>ing</w:t>
            </w:r>
            <w:r>
              <w:rPr>
                <w:rFonts w:ascii="Cambria" w:eastAsiaTheme="minorHAnsi" w:hAnsi="Cambria"/>
              </w:rPr>
              <w:t xml:space="preserve"> an internship at a successful</w:t>
            </w:r>
            <w:r w:rsidR="0060521E">
              <w:rPr>
                <w:rFonts w:ascii="Cambria" w:eastAsiaTheme="minorHAnsi" w:hAnsi="Cambria"/>
              </w:rPr>
              <w:t>, technology-</w:t>
            </w:r>
            <w:r>
              <w:rPr>
                <w:rFonts w:ascii="Cambria" w:eastAsiaTheme="minorHAnsi" w:hAnsi="Cambria"/>
              </w:rPr>
              <w:t xml:space="preserve">based company. </w:t>
            </w:r>
          </w:p>
        </w:tc>
      </w:tr>
      <w:tr w:rsidR="001A19D6" w:rsidRPr="001E5A85" w:rsidTr="00307659">
        <w:tc>
          <w:tcPr>
            <w:tcW w:w="1917" w:type="dxa"/>
          </w:tcPr>
          <w:p w:rsidR="00CC32DE" w:rsidRPr="001E5A85" w:rsidRDefault="00CC32DE" w:rsidP="00CC32D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Education</w:t>
            </w:r>
          </w:p>
        </w:tc>
        <w:tc>
          <w:tcPr>
            <w:tcW w:w="8883" w:type="dxa"/>
          </w:tcPr>
          <w:p w:rsidR="008D0EB8" w:rsidRDefault="00CC32DE" w:rsidP="008D0EB8">
            <w:pPr>
              <w:pStyle w:val="Heading2"/>
              <w:outlineLvl w:val="1"/>
              <w:rPr>
                <w:rStyle w:val="Strong"/>
                <w:rFonts w:ascii="Cambria" w:hAnsi="Cambria"/>
                <w:color w:val="262626" w:themeColor="text1" w:themeTint="D9"/>
              </w:rPr>
            </w:pP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orange county community college</w:t>
            </w:r>
            <w:r w:rsidR="00D267F9">
              <w:rPr>
                <w:rStyle w:val="Strong"/>
                <w:rFonts w:ascii="Cambria" w:hAnsi="Cambria"/>
                <w:color w:val="262626" w:themeColor="text1" w:themeTint="D9"/>
              </w:rPr>
              <w:t xml:space="preserve"> (2015 – present)</w:t>
            </w:r>
            <w:r w:rsidR="00D6146B">
              <w:rPr>
                <w:rStyle w:val="Strong"/>
                <w:rFonts w:ascii="Cambria" w:hAnsi="Cambria"/>
                <w:color w:val="262626" w:themeColor="text1" w:themeTint="D9"/>
              </w:rPr>
              <w:t xml:space="preserve"> Gpa </w:t>
            </w:r>
          </w:p>
          <w:p w:rsidR="00D6146B" w:rsidRPr="001E5A85" w:rsidRDefault="00D6146B" w:rsidP="00D6146B">
            <w:pPr>
              <w:pStyle w:val="Heading2"/>
              <w:outlineLvl w:val="1"/>
              <w:rPr>
                <w:rStyle w:val="Strong"/>
                <w:rFonts w:ascii="Cambria" w:hAnsi="Cambria"/>
                <w:color w:val="262626" w:themeColor="text1" w:themeTint="D9"/>
              </w:rPr>
            </w:pPr>
            <w:r>
              <w:rPr>
                <w:rStyle w:val="Strong"/>
                <w:rFonts w:ascii="Cambria" w:hAnsi="Cambria"/>
                <w:color w:val="262626" w:themeColor="text1" w:themeTint="D9"/>
              </w:rPr>
              <w:t xml:space="preserve">college </w:t>
            </w: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classes taken</w:t>
            </w:r>
            <w:r>
              <w:rPr>
                <w:rStyle w:val="Strong"/>
                <w:rFonts w:ascii="Cambria" w:hAnsi="Cambria"/>
                <w:color w:val="262626" w:themeColor="text1" w:themeTint="D9"/>
              </w:rPr>
              <w:t xml:space="preserve"> 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Perusing an associate’s degree in Cyber Security  </w:t>
            </w:r>
          </w:p>
          <w:p w:rsidR="00D6146B" w:rsidRPr="00EE2258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Operating Systems 118</w:t>
            </w:r>
          </w:p>
          <w:p w:rsidR="00D6146B" w:rsidRPr="0010032F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Networking 1</w:t>
            </w:r>
            <w:r w:rsidRPr="0010032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116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Unix/Linux 217</w:t>
            </w:r>
          </w:p>
          <w:p w:rsidR="00D6146B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Communications and Networking 105</w:t>
            </w:r>
          </w:p>
          <w:p w:rsidR="00D6146B" w:rsidRPr="008D0EB8" w:rsidRDefault="00D6146B" w:rsidP="00D6146B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Com</w:t>
            </w:r>
            <w:r>
              <w:rPr>
                <w:rFonts w:ascii="Cambria" w:hAnsi="Cambria"/>
              </w:rPr>
              <w:t xml:space="preserve">puter Information Technology 100 </w:t>
            </w:r>
          </w:p>
          <w:p w:rsidR="00D6146B" w:rsidRPr="00D6146B" w:rsidRDefault="00D6146B" w:rsidP="008D0EB8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Computer </w:t>
            </w:r>
            <w:r>
              <w:rPr>
                <w:rFonts w:ascii="Cambria" w:hAnsi="Cambria"/>
              </w:rPr>
              <w:t>Information Technology 112</w:t>
            </w:r>
          </w:p>
          <w:p w:rsidR="00CC32DE" w:rsidRPr="00D6146B" w:rsidRDefault="00CC32DE" w:rsidP="00D6146B">
            <w:pPr>
              <w:pStyle w:val="Heading2"/>
              <w:rPr>
                <w:rFonts w:ascii="Cambria" w:hAnsi="Cambria"/>
                <w:b/>
                <w:bCs/>
                <w:color w:val="262626" w:themeColor="text1" w:themeTint="D9"/>
              </w:rPr>
            </w:pPr>
            <w:r w:rsidRPr="001E5A85">
              <w:rPr>
                <w:rStyle w:val="Strong"/>
                <w:rFonts w:ascii="Cambria" w:hAnsi="Cambria"/>
                <w:color w:val="262626" w:themeColor="text1" w:themeTint="D9"/>
              </w:rPr>
              <w:t>Nfa north excelsior academy</w:t>
            </w:r>
            <w:r w:rsidR="00D267F9">
              <w:rPr>
                <w:rStyle w:val="Strong"/>
                <w:rFonts w:ascii="Cambria" w:hAnsi="Cambria"/>
                <w:color w:val="262626" w:themeColor="text1" w:themeTint="D9"/>
              </w:rPr>
              <w:t xml:space="preserve"> (2014 – PRESENT)</w:t>
            </w:r>
            <w:r w:rsidR="00975547">
              <w:rPr>
                <w:rStyle w:val="Strong"/>
                <w:rFonts w:ascii="Cambria" w:hAnsi="Cambria"/>
                <w:color w:val="262626" w:themeColor="text1" w:themeTint="D9"/>
              </w:rPr>
              <w:t>, gpa 91%</w:t>
            </w:r>
          </w:p>
        </w:tc>
      </w:tr>
      <w:tr w:rsidR="001A19D6" w:rsidRPr="001E5A85" w:rsidTr="00C11B65">
        <w:trPr>
          <w:trHeight w:val="1017"/>
        </w:trPr>
        <w:tc>
          <w:tcPr>
            <w:tcW w:w="1917" w:type="dxa"/>
          </w:tcPr>
          <w:p w:rsidR="00CC32DE" w:rsidRPr="001E5A85" w:rsidRDefault="00CC32DE" w:rsidP="00CC32D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Skills &amp; Abilities</w:t>
            </w:r>
          </w:p>
        </w:tc>
        <w:tc>
          <w:tcPr>
            <w:tcW w:w="8883" w:type="dxa"/>
          </w:tcPr>
          <w:p w:rsidR="00CC32DE" w:rsidRPr="00975547" w:rsidRDefault="00975547" w:rsidP="001003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</w:t>
            </w:r>
            <w:r w:rsidR="0010032F" w:rsidRPr="00975547">
              <w:rPr>
                <w:rFonts w:ascii="Cambria" w:hAnsi="Cambria"/>
              </w:rPr>
              <w:t xml:space="preserve">acilitation, </w:t>
            </w:r>
            <w:r>
              <w:rPr>
                <w:rFonts w:ascii="Cambria" w:hAnsi="Cambria"/>
              </w:rPr>
              <w:t>c</w:t>
            </w:r>
            <w:r w:rsidR="00CC32DE" w:rsidRPr="00975547">
              <w:rPr>
                <w:rFonts w:ascii="Cambria" w:hAnsi="Cambria"/>
              </w:rPr>
              <w:t>ommunication</w:t>
            </w:r>
            <w:r w:rsidR="00FF6B0D" w:rsidRPr="00975547">
              <w:rPr>
                <w:rFonts w:ascii="Cambria" w:hAnsi="Cambria"/>
              </w:rPr>
              <w:t xml:space="preserve"> and </w:t>
            </w:r>
            <w:r>
              <w:rPr>
                <w:rFonts w:ascii="Cambria" w:hAnsi="Cambria"/>
              </w:rPr>
              <w:t>l</w:t>
            </w:r>
            <w:r w:rsidR="00D267F9" w:rsidRPr="00975547">
              <w:rPr>
                <w:rFonts w:ascii="Cambria" w:hAnsi="Cambria"/>
              </w:rPr>
              <w:t>eadership skills</w:t>
            </w:r>
            <w:r>
              <w:rPr>
                <w:rFonts w:ascii="Cambria" w:hAnsi="Cambria"/>
              </w:rPr>
              <w:t xml:space="preserve"> and ability to work collaboratively </w:t>
            </w:r>
          </w:p>
          <w:p w:rsidR="00CC32DE" w:rsidRPr="00975547" w:rsidRDefault="00975547" w:rsidP="001003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Built a personal website using HTML, CSS and JavaScript</w:t>
            </w:r>
          </w:p>
          <w:p w:rsidR="00CC32DE" w:rsidRPr="00975547" w:rsidRDefault="00975547" w:rsidP="00CC32D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Understanding of computational concepts</w:t>
            </w:r>
          </w:p>
          <w:p w:rsidR="0010032F" w:rsidRPr="00975547" w:rsidRDefault="00CC32DE" w:rsidP="000E462F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975547">
              <w:rPr>
                <w:rFonts w:ascii="Cambria" w:hAnsi="Cambria"/>
              </w:rPr>
              <w:t>Knowledge in assembling robotic parts</w:t>
            </w:r>
          </w:p>
        </w:tc>
      </w:tr>
      <w:tr w:rsidR="001A19D6" w:rsidRPr="001E5A85" w:rsidTr="00307659">
        <w:trPr>
          <w:trHeight w:val="459"/>
        </w:trPr>
        <w:tc>
          <w:tcPr>
            <w:tcW w:w="1917" w:type="dxa"/>
          </w:tcPr>
          <w:p w:rsidR="00F566AE" w:rsidRPr="001E5A85" w:rsidRDefault="00F566AE" w:rsidP="00C11B65">
            <w:pPr>
              <w:pStyle w:val="Heading1"/>
              <w:jc w:val="left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Extrcurriculars </w:t>
            </w:r>
          </w:p>
        </w:tc>
        <w:tc>
          <w:tcPr>
            <w:tcW w:w="8883" w:type="dxa"/>
          </w:tcPr>
          <w:p w:rsidR="00EB1F2C" w:rsidRPr="00EB1F2C" w:rsidRDefault="00EB1F2C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Founding member of Global to Local</w:t>
            </w:r>
            <w:r>
              <w:rPr>
                <w:rFonts w:ascii="Cambria" w:hAnsi="Cambria"/>
              </w:rPr>
              <w:t xml:space="preserve"> student-led organization that makes change and promotes success in the Hudson Valley</w:t>
            </w:r>
          </w:p>
          <w:p w:rsidR="001A19D6" w:rsidRPr="001E5A85" w:rsidRDefault="00975547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</w:t>
            </w:r>
            <w:r w:rsidR="001A19D6" w:rsidRPr="001E5A85">
              <w:rPr>
                <w:rFonts w:ascii="Cambria" w:hAnsi="Cambria"/>
                <w:b/>
              </w:rPr>
              <w:t xml:space="preserve">ounding member of the Excelsior Awareness Committee </w:t>
            </w:r>
            <w:r w:rsidR="001A19D6" w:rsidRPr="001E5A85">
              <w:rPr>
                <w:rFonts w:ascii="Cambria" w:hAnsi="Cambria"/>
              </w:rPr>
              <w:t>where prominent issues of the world are addressed</w:t>
            </w:r>
            <w:r w:rsidR="00D267F9">
              <w:rPr>
                <w:rFonts w:ascii="Cambria" w:hAnsi="Cambria"/>
              </w:rPr>
              <w:t xml:space="preserve"> (April 2016- present)</w:t>
            </w:r>
          </w:p>
          <w:p w:rsidR="00F566AE" w:rsidRPr="001E5A85" w:rsidRDefault="001A19D6" w:rsidP="001A19D6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Competed</w:t>
            </w:r>
            <w:r w:rsidR="00975547">
              <w:rPr>
                <w:rFonts w:ascii="Cambria" w:hAnsi="Cambria"/>
              </w:rPr>
              <w:t xml:space="preserve"> and placed 3rd of 22</w:t>
            </w:r>
            <w:r w:rsidRPr="001E5A85">
              <w:rPr>
                <w:rFonts w:ascii="Cambria" w:hAnsi="Cambria"/>
              </w:rPr>
              <w:t xml:space="preserve"> in the First Tech Challenge with </w:t>
            </w:r>
            <w:r w:rsidRPr="001E5A85">
              <w:rPr>
                <w:rFonts w:ascii="Cambria" w:hAnsi="Cambria"/>
                <w:b/>
              </w:rPr>
              <w:t xml:space="preserve">Excelsior </w:t>
            </w:r>
            <w:r w:rsidRPr="00975547">
              <w:rPr>
                <w:rFonts w:ascii="Cambria" w:hAnsi="Cambria"/>
                <w:b/>
              </w:rPr>
              <w:t>Robotics: Hardware Team</w:t>
            </w:r>
            <w:r w:rsidR="000E462F" w:rsidRPr="00975547">
              <w:rPr>
                <w:rFonts w:ascii="Cambria" w:hAnsi="Cambria"/>
                <w:b/>
              </w:rPr>
              <w:t xml:space="preserve"> </w:t>
            </w:r>
            <w:r w:rsidR="00975547">
              <w:rPr>
                <w:rFonts w:ascii="Cambria" w:hAnsi="Cambria"/>
              </w:rPr>
              <w:t>(September 2015 – June 2016</w:t>
            </w:r>
            <w:r w:rsidR="000E462F">
              <w:rPr>
                <w:rFonts w:ascii="Cambria" w:hAnsi="Cambria"/>
              </w:rPr>
              <w:t>)</w:t>
            </w:r>
          </w:p>
        </w:tc>
      </w:tr>
      <w:tr w:rsidR="001A19D6" w:rsidRPr="001E5A85" w:rsidTr="00307659">
        <w:trPr>
          <w:trHeight w:val="1305"/>
        </w:trPr>
        <w:tc>
          <w:tcPr>
            <w:tcW w:w="1917" w:type="dxa"/>
          </w:tcPr>
          <w:p w:rsidR="00F566AE" w:rsidRPr="001E5A85" w:rsidRDefault="00F566AE" w:rsidP="00F566A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 xml:space="preserve">  volunteer work </w:t>
            </w:r>
          </w:p>
        </w:tc>
        <w:tc>
          <w:tcPr>
            <w:tcW w:w="8883" w:type="dxa"/>
          </w:tcPr>
          <w:p w:rsidR="00EB1F2C" w:rsidRDefault="00EB1F2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  <w:b/>
              </w:rPr>
              <w:t>Habitat for Humanity</w:t>
            </w:r>
            <w:r>
              <w:rPr>
                <w:rFonts w:ascii="Cambria" w:hAnsi="Cambria"/>
                <w:b/>
              </w:rPr>
              <w:t xml:space="preserve"> (October 2016)</w:t>
            </w:r>
            <w:r w:rsidRPr="001E5A85">
              <w:rPr>
                <w:rFonts w:ascii="Cambria" w:hAnsi="Cambria"/>
              </w:rPr>
              <w:t xml:space="preserve">: worked with nonprofit to </w:t>
            </w:r>
            <w:r>
              <w:rPr>
                <w:rFonts w:ascii="Cambria" w:hAnsi="Cambria"/>
              </w:rPr>
              <w:t>build</w:t>
            </w:r>
            <w:r w:rsidRPr="001E5A85">
              <w:rPr>
                <w:rFonts w:ascii="Cambria" w:hAnsi="Cambria"/>
              </w:rPr>
              <w:t xml:space="preserve"> housing for those in need</w:t>
            </w:r>
          </w:p>
          <w:p w:rsidR="00EB1F2C" w:rsidRPr="00EB1F2C" w:rsidRDefault="00EB1F2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Newburgh Armory Unity Center (Summer 2016)</w:t>
            </w:r>
            <w:r>
              <w:rPr>
                <w:rFonts w:ascii="Cambria" w:hAnsi="Cambria"/>
              </w:rPr>
              <w:t>; Facilitated computer science classes for the unde</w:t>
            </w:r>
            <w:r w:rsidR="00975547">
              <w:rPr>
                <w:rFonts w:ascii="Cambria" w:hAnsi="Cambria"/>
              </w:rPr>
              <w:t xml:space="preserve">r </w:t>
            </w:r>
            <w:r>
              <w:rPr>
                <w:rFonts w:ascii="Cambria" w:hAnsi="Cambria"/>
              </w:rPr>
              <w:t xml:space="preserve">served youth of Newburgh, NY </w:t>
            </w:r>
          </w:p>
          <w:p w:rsidR="00693A5C" w:rsidRPr="001E5A85" w:rsidRDefault="00693A5C" w:rsidP="00693A5C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1E5A85">
              <w:rPr>
                <w:rFonts w:ascii="Cambria" w:hAnsi="Cambria"/>
                <w:b/>
              </w:rPr>
              <w:t xml:space="preserve">Newburgh River </w:t>
            </w:r>
            <w:r w:rsidR="00FF6B0D" w:rsidRPr="001E5A85">
              <w:rPr>
                <w:rFonts w:ascii="Cambria" w:hAnsi="Cambria"/>
                <w:b/>
              </w:rPr>
              <w:t>Sweep</w:t>
            </w:r>
            <w:r w:rsidR="00FF6B0D">
              <w:rPr>
                <w:rFonts w:ascii="Cambria" w:hAnsi="Cambria"/>
                <w:b/>
              </w:rPr>
              <w:t xml:space="preserve"> (May 2016)</w:t>
            </w:r>
            <w:r w:rsidRPr="001E5A85">
              <w:rPr>
                <w:rFonts w:ascii="Cambria" w:hAnsi="Cambria"/>
              </w:rPr>
              <w:t xml:space="preserve">; cleaned garbage and </w:t>
            </w:r>
            <w:r w:rsidR="00BC30DA" w:rsidRPr="001E5A85">
              <w:rPr>
                <w:rFonts w:ascii="Cambria" w:hAnsi="Cambria"/>
              </w:rPr>
              <w:t xml:space="preserve">litter for the community on the Hudson River </w:t>
            </w:r>
            <w:r w:rsidRPr="001E5A85">
              <w:rPr>
                <w:rFonts w:ascii="Cambria" w:hAnsi="Cambria"/>
              </w:rPr>
              <w:t>waterfront</w:t>
            </w:r>
          </w:p>
          <w:p w:rsidR="00F566AE" w:rsidRPr="00EB1F2C" w:rsidRDefault="00E119D5" w:rsidP="00EB1F2C">
            <w:pPr>
              <w:pStyle w:val="ListBullet"/>
              <w:numPr>
                <w:ilvl w:val="0"/>
                <w:numId w:val="6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Hudson River Estuary Program (</w:t>
            </w:r>
            <w:r w:rsidR="00FF6B0D">
              <w:rPr>
                <w:rFonts w:ascii="Cambria" w:hAnsi="Cambria"/>
                <w:b/>
              </w:rPr>
              <w:t>May 2016)</w:t>
            </w:r>
            <w:r>
              <w:rPr>
                <w:rFonts w:ascii="Cambria" w:hAnsi="Cambria"/>
                <w:b/>
              </w:rPr>
              <w:t>:</w:t>
            </w:r>
            <w:r w:rsidR="00693A5C" w:rsidRPr="001E5A85">
              <w:rPr>
                <w:rFonts w:ascii="Cambria" w:hAnsi="Cambria"/>
                <w:b/>
              </w:rPr>
              <w:t xml:space="preserve"> </w:t>
            </w:r>
            <w:r w:rsidR="00693A5C" w:rsidRPr="001E5A85">
              <w:rPr>
                <w:rFonts w:ascii="Cambria" w:hAnsi="Cambria"/>
              </w:rPr>
              <w:t>devoted time to document endangered aquatic life for scientific purposes</w:t>
            </w:r>
          </w:p>
        </w:tc>
      </w:tr>
      <w:tr w:rsidR="001A19D6" w:rsidRPr="001E5A85" w:rsidTr="000E462F">
        <w:trPr>
          <w:trHeight w:val="3483"/>
        </w:trPr>
        <w:tc>
          <w:tcPr>
            <w:tcW w:w="1917" w:type="dxa"/>
          </w:tcPr>
          <w:p w:rsidR="00F566AE" w:rsidRPr="001E5A85" w:rsidRDefault="00F566AE" w:rsidP="00F566AE">
            <w:pPr>
              <w:pStyle w:val="Heading1"/>
              <w:outlineLvl w:val="0"/>
              <w:rPr>
                <w:rFonts w:ascii="Cambria" w:hAnsi="Cambria"/>
              </w:rPr>
            </w:pPr>
            <w:r w:rsidRPr="001E5A85">
              <w:rPr>
                <w:rFonts w:ascii="Cambria" w:hAnsi="Cambria"/>
              </w:rPr>
              <w:t>Experience</w:t>
            </w:r>
          </w:p>
        </w:tc>
        <w:tc>
          <w:tcPr>
            <w:tcW w:w="8883" w:type="dxa"/>
          </w:tcPr>
          <w:p w:rsidR="00EB1F2C" w:rsidRDefault="00EB1F2C" w:rsidP="0043072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Newburgh Armory Computer Science Program (September 2016 – present)</w:t>
            </w:r>
          </w:p>
          <w:p w:rsidR="000E462F" w:rsidRPr="000E462F" w:rsidRDefault="000E462F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Facilitation position teaching computer science to students in grades 2-8</w:t>
            </w:r>
          </w:p>
          <w:p w:rsidR="006C3456" w:rsidRPr="0043072C" w:rsidRDefault="00DB4887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 xml:space="preserve">Excelsior </w:t>
            </w:r>
            <w:r w:rsidR="00B10212" w:rsidRPr="0043072C">
              <w:rPr>
                <w:rFonts w:ascii="Cambria" w:hAnsi="Cambria"/>
                <w:b/>
              </w:rPr>
              <w:t xml:space="preserve">Technology Newburgh Amory Board Meeting </w:t>
            </w:r>
            <w:r w:rsidR="00E119D5">
              <w:rPr>
                <w:rFonts w:ascii="Cambria" w:hAnsi="Cambria"/>
                <w:b/>
              </w:rPr>
              <w:t>(J</w:t>
            </w:r>
            <w:r w:rsidR="008E6D0A">
              <w:rPr>
                <w:rFonts w:ascii="Cambria" w:hAnsi="Cambria"/>
                <w:b/>
              </w:rPr>
              <w:t>uly 2016)</w:t>
            </w:r>
          </w:p>
          <w:p w:rsidR="00B10212" w:rsidRPr="0043072C" w:rsidRDefault="00975547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presented</w:t>
            </w:r>
            <w:r w:rsidR="00B10212" w:rsidRPr="0043072C">
              <w:rPr>
                <w:rFonts w:ascii="Cambria" w:hAnsi="Cambria"/>
              </w:rPr>
              <w:t xml:space="preserve"> the new addition to the Newburgh Amory Unity Center </w:t>
            </w:r>
            <w:r>
              <w:rPr>
                <w:rFonts w:ascii="Cambria" w:hAnsi="Cambria"/>
              </w:rPr>
              <w:t xml:space="preserve">including technology </w:t>
            </w:r>
            <w:r w:rsidR="00EE2258">
              <w:rPr>
                <w:rFonts w:ascii="Cambria" w:hAnsi="Cambria"/>
              </w:rPr>
              <w:t xml:space="preserve">that would be used in the program </w:t>
            </w:r>
          </w:p>
          <w:p w:rsidR="006C3456" w:rsidRPr="0043072C" w:rsidRDefault="00DB4887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>Latinos Unidos Board Meeting</w:t>
            </w:r>
            <w:r w:rsidR="001E5A85" w:rsidRPr="0043072C">
              <w:rPr>
                <w:rFonts w:ascii="Cambria" w:hAnsi="Cambria"/>
                <w:b/>
              </w:rPr>
              <w:t xml:space="preserve"> </w:t>
            </w:r>
            <w:r w:rsidR="00E119D5">
              <w:rPr>
                <w:rFonts w:ascii="Cambria" w:hAnsi="Cambria"/>
                <w:b/>
              </w:rPr>
              <w:t>(June 2016)</w:t>
            </w:r>
          </w:p>
          <w:p w:rsidR="00B10212" w:rsidRPr="00E119D5" w:rsidRDefault="00AF62D1" w:rsidP="0043072C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>Attended and participated in a meeting to help Excelsior Academy receive a grant to travel to Ecuador and offer volunteer services</w:t>
            </w:r>
          </w:p>
          <w:p w:rsidR="00E119D5" w:rsidRPr="0043072C" w:rsidRDefault="00E119D5" w:rsidP="00E119D5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>Project Based Learning Development Meeting</w:t>
            </w:r>
            <w:r>
              <w:rPr>
                <w:rFonts w:ascii="Cambria" w:hAnsi="Cambria"/>
                <w:b/>
              </w:rPr>
              <w:t xml:space="preserve"> (June 2016)</w:t>
            </w:r>
          </w:p>
          <w:p w:rsidR="00E119D5" w:rsidRPr="0043072C" w:rsidRDefault="00E119D5" w:rsidP="00E119D5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>facilitated large crowd of teachers about project based learning experiences</w:t>
            </w:r>
          </w:p>
          <w:p w:rsidR="006C3456" w:rsidRPr="0043072C" w:rsidRDefault="00B10212" w:rsidP="0043072C">
            <w:p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  <w:b/>
              </w:rPr>
              <w:t xml:space="preserve">Modern Day Slavery Fair </w:t>
            </w:r>
            <w:r w:rsidR="008E6D0A">
              <w:rPr>
                <w:rFonts w:ascii="Cambria" w:hAnsi="Cambria"/>
                <w:b/>
              </w:rPr>
              <w:t>(February 2016</w:t>
            </w:r>
            <w:r w:rsidR="007D0A40">
              <w:rPr>
                <w:rFonts w:ascii="Cambria" w:hAnsi="Cambria"/>
                <w:b/>
              </w:rPr>
              <w:t>)</w:t>
            </w:r>
          </w:p>
          <w:p w:rsidR="00F566AE" w:rsidRPr="000E462F" w:rsidRDefault="001E5A85" w:rsidP="000E462F">
            <w:pPr>
              <w:pStyle w:val="ListParagraph"/>
              <w:numPr>
                <w:ilvl w:val="0"/>
                <w:numId w:val="24"/>
              </w:numPr>
              <w:rPr>
                <w:rFonts w:ascii="Cambria" w:hAnsi="Cambria"/>
                <w:b/>
              </w:rPr>
            </w:pPr>
            <w:r w:rsidRPr="0043072C">
              <w:rPr>
                <w:rFonts w:ascii="Cambria" w:hAnsi="Cambria"/>
              </w:rPr>
              <w:t xml:space="preserve">Worked on the communication team to contact and document interviews with modern day slavery survivors </w:t>
            </w:r>
            <w:r w:rsidR="000E462F">
              <w:rPr>
                <w:rFonts w:ascii="Cambria" w:hAnsi="Cambria"/>
              </w:rPr>
              <w:t xml:space="preserve"> </w:t>
            </w:r>
          </w:p>
        </w:tc>
        <w:bookmarkStart w:id="0" w:name="_GoBack"/>
        <w:bookmarkEnd w:id="0"/>
      </w:tr>
    </w:tbl>
    <w:p w:rsidR="000E462F" w:rsidRPr="001E5A85" w:rsidRDefault="000E462F" w:rsidP="000E462F">
      <w:pPr>
        <w:jc w:val="center"/>
        <w:rPr>
          <w:rFonts w:ascii="Cambria" w:hAnsi="Cambria"/>
        </w:rPr>
      </w:pPr>
      <w:r>
        <w:rPr>
          <w:rFonts w:ascii="Cambria" w:hAnsi="Cambria"/>
          <w:noProof/>
          <w:color w:val="0D0D0D" w:themeColor="text1" w:themeTint="F2"/>
          <w:sz w:val="52"/>
          <w:szCs w:val="52"/>
          <w:u w:val="dashDotHeavy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D2C03" wp14:editId="7BFE5B0F">
                <wp:simplePos x="0" y="0"/>
                <wp:positionH relativeFrom="margin">
                  <wp:align>center</wp:align>
                </wp:positionH>
                <wp:positionV relativeFrom="paragraph">
                  <wp:posOffset>338455</wp:posOffset>
                </wp:positionV>
                <wp:extent cx="7934960" cy="91440"/>
                <wp:effectExtent l="0" t="0" r="889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960" cy="914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FCA00" id="Rectangle 5" o:spid="_x0000_s1026" style="position:absolute;margin-left:0;margin-top:26.65pt;width:624.8pt;height:7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" stroked="f" strokeweight="1pt">
                <v:fill r:id="rId11" o:title="" recolor="t" rotate="t" type="tile"/>
                <w10:wrap anchorx="margin"/>
              </v:rect>
            </w:pict>
          </mc:Fallback>
        </mc:AlternateContent>
      </w:r>
      <w:r w:rsidRPr="0030234D">
        <w:rPr>
          <w:rFonts w:ascii="Cambria" w:hAnsi="Cambria"/>
          <w:b/>
          <w:sz w:val="20"/>
          <w:szCs w:val="20"/>
        </w:rPr>
        <w:t>References available upon r</w:t>
      </w:r>
      <w:r>
        <w:rPr>
          <w:rFonts w:ascii="Cambria" w:hAnsi="Cambria"/>
          <w:b/>
          <w:sz w:val="20"/>
          <w:szCs w:val="20"/>
        </w:rPr>
        <w:t>equest</w:t>
      </w:r>
      <w:r>
        <w:rPr>
          <w:rFonts w:ascii="Cambria" w:hAnsi="Cambria"/>
          <w:noProof/>
          <w:color w:val="0D0D0D" w:themeColor="text1" w:themeTint="F2"/>
          <w:sz w:val="52"/>
          <w:szCs w:val="52"/>
          <w:u w:val="dashDotHeavy"/>
          <w:lang w:eastAsia="en-US"/>
        </w:rPr>
        <w:t xml:space="preserve"> </w:t>
      </w:r>
    </w:p>
    <w:sectPr w:rsidR="000E462F" w:rsidRPr="001E5A85" w:rsidSect="00D267F9"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EF8" w:rsidRDefault="00526EF8">
      <w:pPr>
        <w:spacing w:after="0" w:line="240" w:lineRule="auto"/>
      </w:pPr>
      <w:r>
        <w:separator/>
      </w:r>
    </w:p>
  </w:endnote>
  <w:endnote w:type="continuationSeparator" w:id="0">
    <w:p w:rsidR="00526EF8" w:rsidRDefault="00526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3DD" w:rsidRDefault="006063DD" w:rsidP="00056AD0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EF8" w:rsidRDefault="00526EF8">
      <w:pPr>
        <w:spacing w:after="0" w:line="240" w:lineRule="auto"/>
      </w:pPr>
      <w:r>
        <w:separator/>
      </w:r>
    </w:p>
  </w:footnote>
  <w:footnote w:type="continuationSeparator" w:id="0">
    <w:p w:rsidR="00526EF8" w:rsidRDefault="00526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F8A83C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6667D5"/>
    <w:multiLevelType w:val="hybridMultilevel"/>
    <w:tmpl w:val="22AEB5F2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33F40"/>
    <w:multiLevelType w:val="hybridMultilevel"/>
    <w:tmpl w:val="9B3CCA3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B36CA"/>
    <w:multiLevelType w:val="hybridMultilevel"/>
    <w:tmpl w:val="5D40CCC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1CD3"/>
    <w:multiLevelType w:val="hybridMultilevel"/>
    <w:tmpl w:val="1BA86D24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436B2"/>
    <w:multiLevelType w:val="hybridMultilevel"/>
    <w:tmpl w:val="0D4A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715B"/>
    <w:multiLevelType w:val="hybridMultilevel"/>
    <w:tmpl w:val="F878A828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2793"/>
    <w:multiLevelType w:val="hybridMultilevel"/>
    <w:tmpl w:val="CCA43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34637"/>
    <w:multiLevelType w:val="hybridMultilevel"/>
    <w:tmpl w:val="DEDE6B9A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3400B"/>
    <w:multiLevelType w:val="hybridMultilevel"/>
    <w:tmpl w:val="60703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14893"/>
    <w:multiLevelType w:val="hybridMultilevel"/>
    <w:tmpl w:val="1BB44CF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0576A"/>
    <w:multiLevelType w:val="hybridMultilevel"/>
    <w:tmpl w:val="77243F16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65D28"/>
    <w:multiLevelType w:val="hybridMultilevel"/>
    <w:tmpl w:val="23CA567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E50F1"/>
    <w:multiLevelType w:val="hybridMultilevel"/>
    <w:tmpl w:val="17B042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2308D8"/>
    <w:multiLevelType w:val="hybridMultilevel"/>
    <w:tmpl w:val="0720B7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058DD"/>
    <w:multiLevelType w:val="hybridMultilevel"/>
    <w:tmpl w:val="ABBE3D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A0263"/>
    <w:multiLevelType w:val="hybridMultilevel"/>
    <w:tmpl w:val="9DAA30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25323"/>
    <w:multiLevelType w:val="hybridMultilevel"/>
    <w:tmpl w:val="1AE08AEC"/>
    <w:lvl w:ilvl="0" w:tplc="F8EE4D2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43C75"/>
    <w:multiLevelType w:val="hybridMultilevel"/>
    <w:tmpl w:val="D4A8DE00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82417"/>
    <w:multiLevelType w:val="hybridMultilevel"/>
    <w:tmpl w:val="1EAAE1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E6D41"/>
    <w:multiLevelType w:val="hybridMultilevel"/>
    <w:tmpl w:val="4BBCF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735BC"/>
    <w:multiLevelType w:val="hybridMultilevel"/>
    <w:tmpl w:val="E7E49FEE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8166C628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A52CE"/>
    <w:multiLevelType w:val="hybridMultilevel"/>
    <w:tmpl w:val="C97E8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03EE1"/>
    <w:multiLevelType w:val="hybridMultilevel"/>
    <w:tmpl w:val="D92E4AF8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C5238"/>
    <w:multiLevelType w:val="hybridMultilevel"/>
    <w:tmpl w:val="B26A0012"/>
    <w:lvl w:ilvl="0" w:tplc="8166C628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5"/>
  </w:num>
  <w:num w:numId="5">
    <w:abstractNumId w:val="22"/>
  </w:num>
  <w:num w:numId="6">
    <w:abstractNumId w:val="18"/>
  </w:num>
  <w:num w:numId="7">
    <w:abstractNumId w:val="1"/>
  </w:num>
  <w:num w:numId="8">
    <w:abstractNumId w:val="4"/>
  </w:num>
  <w:num w:numId="9">
    <w:abstractNumId w:val="23"/>
  </w:num>
  <w:num w:numId="10">
    <w:abstractNumId w:val="17"/>
  </w:num>
  <w:num w:numId="11">
    <w:abstractNumId w:val="15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6"/>
  </w:num>
  <w:num w:numId="17">
    <w:abstractNumId w:val="7"/>
  </w:num>
  <w:num w:numId="18">
    <w:abstractNumId w:val="3"/>
  </w:num>
  <w:num w:numId="19">
    <w:abstractNumId w:val="2"/>
  </w:num>
  <w:num w:numId="20">
    <w:abstractNumId w:val="10"/>
  </w:num>
  <w:num w:numId="21">
    <w:abstractNumId w:val="8"/>
  </w:num>
  <w:num w:numId="22">
    <w:abstractNumId w:val="11"/>
  </w:num>
  <w:num w:numId="23">
    <w:abstractNumId w:val="13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F8"/>
    <w:rsid w:val="00056AD0"/>
    <w:rsid w:val="000B24F7"/>
    <w:rsid w:val="000E462F"/>
    <w:rsid w:val="0010032F"/>
    <w:rsid w:val="001A19D6"/>
    <w:rsid w:val="001E5A85"/>
    <w:rsid w:val="00254B9C"/>
    <w:rsid w:val="0030234D"/>
    <w:rsid w:val="00307659"/>
    <w:rsid w:val="00410634"/>
    <w:rsid w:val="0043072C"/>
    <w:rsid w:val="00526EF8"/>
    <w:rsid w:val="00533B32"/>
    <w:rsid w:val="0060521E"/>
    <w:rsid w:val="006063DD"/>
    <w:rsid w:val="0061748E"/>
    <w:rsid w:val="00693A5C"/>
    <w:rsid w:val="006C3456"/>
    <w:rsid w:val="006F335C"/>
    <w:rsid w:val="007073A7"/>
    <w:rsid w:val="007D0A40"/>
    <w:rsid w:val="008A5E9C"/>
    <w:rsid w:val="008D0EB8"/>
    <w:rsid w:val="008E6D0A"/>
    <w:rsid w:val="00975547"/>
    <w:rsid w:val="009A0CE2"/>
    <w:rsid w:val="009B65C4"/>
    <w:rsid w:val="00AB28F1"/>
    <w:rsid w:val="00AF62D1"/>
    <w:rsid w:val="00B10212"/>
    <w:rsid w:val="00BC30DA"/>
    <w:rsid w:val="00BF3BA3"/>
    <w:rsid w:val="00C11B65"/>
    <w:rsid w:val="00CC2E43"/>
    <w:rsid w:val="00CC32DE"/>
    <w:rsid w:val="00D267F9"/>
    <w:rsid w:val="00D6146B"/>
    <w:rsid w:val="00DB4887"/>
    <w:rsid w:val="00E119D5"/>
    <w:rsid w:val="00EB1F2C"/>
    <w:rsid w:val="00EB32E9"/>
    <w:rsid w:val="00EE2258"/>
    <w:rsid w:val="00F566AE"/>
    <w:rsid w:val="00FD1A36"/>
    <w:rsid w:val="00F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C2DA"/>
  <w15:chartTrackingRefBased/>
  <w15:docId w15:val="{C8EA4FBF-AEC4-4099-92E7-C8894C19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paragraph" w:styleId="ListBullet">
    <w:name w:val="List Bullet"/>
    <w:basedOn w:val="Normal"/>
    <w:uiPriority w:val="10"/>
    <w:unhideWhenUsed/>
    <w:qFormat/>
    <w:rsid w:val="00526EF8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526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AD0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D0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b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DAFE9D07F4914A857EE1FFE4D0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F546-627F-47AC-92A6-7B662E06C7AC}"/>
      </w:docPartPr>
      <w:docPartBody>
        <w:p w:rsidR="005B3776" w:rsidRDefault="0049014C">
          <w:pPr>
            <w:pStyle w:val="253DAFE9D07F4914A857EE1FFE4D0B4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4C"/>
    <w:rsid w:val="0049014C"/>
    <w:rsid w:val="005B3776"/>
    <w:rsid w:val="007D67AC"/>
    <w:rsid w:val="0096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3DAFE9D07F4914A857EE1FFE4D0B40">
    <w:name w:val="253DAFE9D07F4914A857EE1FFE4D0B40"/>
  </w:style>
  <w:style w:type="paragraph" w:customStyle="1" w:styleId="EF7433CB5A974B3C8B15DDD1F34AC292">
    <w:name w:val="EF7433CB5A974B3C8B15DDD1F34AC292"/>
  </w:style>
  <w:style w:type="paragraph" w:customStyle="1" w:styleId="A52718F9CFC24A5C8C7A3C171D673127">
    <w:name w:val="A52718F9CFC24A5C8C7A3C171D673127"/>
  </w:style>
  <w:style w:type="paragraph" w:customStyle="1" w:styleId="F300769188CE4A20A4F693BF3F35026B">
    <w:name w:val="F300769188CE4A20A4F693BF3F35026B"/>
  </w:style>
  <w:style w:type="paragraph" w:customStyle="1" w:styleId="69A08F0557D440C79F0B7012767C5650">
    <w:name w:val="69A08F0557D440C79F0B7012767C5650"/>
  </w:style>
  <w:style w:type="paragraph" w:customStyle="1" w:styleId="8D9207BBA6AE4A4980C237FF57445AD7">
    <w:name w:val="8D9207BBA6AE4A4980C237FF57445AD7"/>
  </w:style>
  <w:style w:type="character" w:styleId="PlaceholderText">
    <w:name w:val="Placeholder Text"/>
    <w:basedOn w:val="DefaultParagraphFont"/>
    <w:uiPriority w:val="99"/>
    <w:semiHidden/>
    <w:rsid w:val="0049014C"/>
    <w:rPr>
      <w:color w:val="808080"/>
    </w:rPr>
  </w:style>
  <w:style w:type="paragraph" w:customStyle="1" w:styleId="03063965E97A4576953CBF3243C8D2E7">
    <w:name w:val="03063965E97A4576953CBF3243C8D2E7"/>
  </w:style>
  <w:style w:type="character" w:styleId="Strong">
    <w:name w:val="Strong"/>
    <w:basedOn w:val="DefaultParagraphFont"/>
    <w:uiPriority w:val="5"/>
    <w:qFormat/>
    <w:rsid w:val="0049014C"/>
    <w:rPr>
      <w:b/>
      <w:bCs/>
    </w:rPr>
  </w:style>
  <w:style w:type="paragraph" w:customStyle="1" w:styleId="9C858EE9D6264A1FB162AB31D236D2D4">
    <w:name w:val="9C858EE9D6264A1FB162AB31D236D2D4"/>
  </w:style>
  <w:style w:type="paragraph" w:customStyle="1" w:styleId="F08785D59C014F4299F18B8DBC97033D">
    <w:name w:val="F08785D59C014F4299F18B8DBC97033D"/>
  </w:style>
  <w:style w:type="paragraph" w:customStyle="1" w:styleId="945E8920E77F4B4EA48E0A0286CD1775">
    <w:name w:val="945E8920E77F4B4EA48E0A0286CD1775"/>
  </w:style>
  <w:style w:type="paragraph" w:customStyle="1" w:styleId="7C7A1BD3534144BF8D7D474E0B27E31E">
    <w:name w:val="7C7A1BD3534144BF8D7D474E0B27E31E"/>
  </w:style>
  <w:style w:type="paragraph" w:customStyle="1" w:styleId="ACE28F0FF2654D6BB16B73FD7A61ADB1">
    <w:name w:val="ACE28F0FF2654D6BB16B73FD7A61ADB1"/>
  </w:style>
  <w:style w:type="paragraph" w:customStyle="1" w:styleId="59877375439B4644A69C225D8CDFF947">
    <w:name w:val="59877375439B4644A69C225D8CDFF947"/>
  </w:style>
  <w:style w:type="paragraph" w:customStyle="1" w:styleId="CC95876621264DA5B2DD2BD66533294F">
    <w:name w:val="CC95876621264DA5B2DD2BD66533294F"/>
  </w:style>
  <w:style w:type="paragraph" w:customStyle="1" w:styleId="190B8409F9A04724BFE36D1FBDA0BEE5">
    <w:name w:val="190B8409F9A04724BFE36D1FBDA0BEE5"/>
  </w:style>
  <w:style w:type="paragraph" w:customStyle="1" w:styleId="D686E15A54F143FC9A61FFD6DBFDA841">
    <w:name w:val="D686E15A54F143FC9A61FFD6DBFDA841"/>
  </w:style>
  <w:style w:type="paragraph" w:customStyle="1" w:styleId="F5C20039C334472A9581F5AEEF8914D0">
    <w:name w:val="F5C20039C334472A9581F5AEEF8914D0"/>
  </w:style>
  <w:style w:type="paragraph" w:customStyle="1" w:styleId="EA4C8202238C4189A88AD6146B45E44A">
    <w:name w:val="EA4C8202238C4189A88AD6146B45E44A"/>
  </w:style>
  <w:style w:type="paragraph" w:customStyle="1" w:styleId="1F7D4EAD6A7647CA9B0F15C3E8933024">
    <w:name w:val="1F7D4EAD6A7647CA9B0F15C3E8933024"/>
  </w:style>
  <w:style w:type="paragraph" w:customStyle="1" w:styleId="836F6FD3E8924F24BEF80B3884F99987">
    <w:name w:val="836F6FD3E8924F24BEF80B3884F99987"/>
  </w:style>
  <w:style w:type="paragraph" w:customStyle="1" w:styleId="3509FC44C1F34EB2BFA252EEA637902B">
    <w:name w:val="3509FC44C1F34EB2BFA252EEA637902B"/>
  </w:style>
  <w:style w:type="paragraph" w:customStyle="1" w:styleId="61F0D0C223654CF6BA747865DC69A5EC">
    <w:name w:val="61F0D0C223654CF6BA747865DC69A5EC"/>
  </w:style>
  <w:style w:type="paragraph" w:customStyle="1" w:styleId="67031768E1104B27B7D5CD6102A61385">
    <w:name w:val="67031768E1104B27B7D5CD6102A61385"/>
  </w:style>
  <w:style w:type="paragraph" w:customStyle="1" w:styleId="797B65C7A8664FFF8389446342C23944">
    <w:name w:val="797B65C7A8664FFF8389446342C23944"/>
    <w:rsid w:val="0049014C"/>
  </w:style>
  <w:style w:type="paragraph" w:customStyle="1" w:styleId="B70657C873CC43FBB261EF517C689B5B">
    <w:name w:val="B70657C873CC43FBB261EF517C689B5B"/>
    <w:rsid w:val="0049014C"/>
  </w:style>
  <w:style w:type="paragraph" w:customStyle="1" w:styleId="224DCE77B0A7459DB2715B86605CD53B">
    <w:name w:val="224DCE77B0A7459DB2715B86605CD53B"/>
    <w:rsid w:val="0049014C"/>
  </w:style>
  <w:style w:type="paragraph" w:customStyle="1" w:styleId="3BE14446F3BD49D497FB0C93351F64B0">
    <w:name w:val="3BE14446F3BD49D497FB0C93351F64B0"/>
    <w:rsid w:val="0049014C"/>
  </w:style>
  <w:style w:type="paragraph" w:customStyle="1" w:styleId="13845F23C20643BFB212DE236AD306F1">
    <w:name w:val="13845F23C20643BFB212DE236AD306F1"/>
    <w:rsid w:val="0049014C"/>
  </w:style>
  <w:style w:type="paragraph" w:customStyle="1" w:styleId="AB30FD3D3AB849B9B45D79FF493CCCBF">
    <w:name w:val="AB30FD3D3AB849B9B45D79FF493CCCBF"/>
    <w:rsid w:val="0049014C"/>
  </w:style>
  <w:style w:type="paragraph" w:customStyle="1" w:styleId="68A801A677D84CF69F60FE768697B600">
    <w:name w:val="68A801A677D84CF69F60FE768697B600"/>
    <w:rsid w:val="0049014C"/>
  </w:style>
  <w:style w:type="paragraph" w:customStyle="1" w:styleId="D4CB2C7C71B748E9A9EACBCB7E7DB3AE">
    <w:name w:val="D4CB2C7C71B748E9A9EACBCB7E7DB3AE"/>
    <w:rsid w:val="0049014C"/>
  </w:style>
  <w:style w:type="paragraph" w:customStyle="1" w:styleId="977F74E4D2804B2EB5C7253964B2EDCB">
    <w:name w:val="977F74E4D2804B2EB5C7253964B2EDCB"/>
    <w:rsid w:val="0049014C"/>
  </w:style>
  <w:style w:type="paragraph" w:customStyle="1" w:styleId="EB6F9C27495E45089DEF331F2D2D3405">
    <w:name w:val="EB6F9C27495E45089DEF331F2D2D3405"/>
    <w:rsid w:val="0049014C"/>
  </w:style>
  <w:style w:type="paragraph" w:customStyle="1" w:styleId="965AC384E51E43B2A7F6F3C12361D843">
    <w:name w:val="965AC384E51E43B2A7F6F3C12361D843"/>
    <w:rsid w:val="0049014C"/>
  </w:style>
  <w:style w:type="paragraph" w:customStyle="1" w:styleId="3F71DF6C08D34BCA94C948929B595BCD">
    <w:name w:val="3F71DF6C08D34BCA94C948929B595BCD"/>
    <w:rsid w:val="0049014C"/>
  </w:style>
  <w:style w:type="paragraph" w:customStyle="1" w:styleId="8C712FB1F9974A7FB59DA6A89E8A6CAF">
    <w:name w:val="8C712FB1F9974A7FB59DA6A89E8A6CAF"/>
    <w:rsid w:val="0049014C"/>
  </w:style>
  <w:style w:type="paragraph" w:customStyle="1" w:styleId="9AF572AB71A54618A9585BDB5CB6ED1F">
    <w:name w:val="9AF572AB71A54618A9585BDB5CB6ED1F"/>
    <w:rsid w:val="0049014C"/>
  </w:style>
  <w:style w:type="paragraph" w:customStyle="1" w:styleId="378A378645C546EA9A9A8D607C37C427">
    <w:name w:val="378A378645C546EA9A9A8D607C37C427"/>
    <w:rsid w:val="0049014C"/>
  </w:style>
  <w:style w:type="paragraph" w:customStyle="1" w:styleId="67721BB992154C0E9A34AC1896A0B168">
    <w:name w:val="67721BB992154C0E9A34AC1896A0B168"/>
    <w:rsid w:val="0049014C"/>
  </w:style>
  <w:style w:type="paragraph" w:customStyle="1" w:styleId="4CFE3ACDBEA940208DA80625DB00791C">
    <w:name w:val="4CFE3ACDBEA940208DA80625DB00791C"/>
    <w:rsid w:val="0049014C"/>
  </w:style>
  <w:style w:type="paragraph" w:customStyle="1" w:styleId="490198870C124BEFB768E45420CF2A8F">
    <w:name w:val="490198870C124BEFB768E45420CF2A8F"/>
    <w:rsid w:val="0049014C"/>
  </w:style>
  <w:style w:type="paragraph" w:customStyle="1" w:styleId="FBBF477FD44E45C6BA719EB739DB39EB">
    <w:name w:val="FBBF477FD44E45C6BA719EB739DB39EB"/>
    <w:rsid w:val="0049014C"/>
  </w:style>
  <w:style w:type="paragraph" w:customStyle="1" w:styleId="4AE6972F14EE444ABF6F5221CB4ACE41">
    <w:name w:val="4AE6972F14EE444ABF6F5221CB4ACE41"/>
    <w:rsid w:val="0049014C"/>
  </w:style>
  <w:style w:type="paragraph" w:customStyle="1" w:styleId="59DDC2404FF546099A322CC479FE5334">
    <w:name w:val="59DDC2404FF546099A322CC479FE5334"/>
    <w:rsid w:val="0049014C"/>
  </w:style>
  <w:style w:type="paragraph" w:customStyle="1" w:styleId="DD3B30BE5C7C40F7BE758F78492116D2">
    <w:name w:val="DD3B30BE5C7C40F7BE758F78492116D2"/>
    <w:rsid w:val="0049014C"/>
  </w:style>
  <w:style w:type="paragraph" w:customStyle="1" w:styleId="D92F2D6ACAC7498F84C95E073F5CBDA8">
    <w:name w:val="D92F2D6ACAC7498F84C95E073F5CBDA8"/>
    <w:rsid w:val="0049014C"/>
  </w:style>
  <w:style w:type="paragraph" w:customStyle="1" w:styleId="E86A228D2B0C4696BFB5B973B87D4D07">
    <w:name w:val="E86A228D2B0C4696BFB5B973B87D4D07"/>
    <w:rsid w:val="0049014C"/>
  </w:style>
  <w:style w:type="paragraph" w:customStyle="1" w:styleId="74A17C1165034EE28AE163B66327F1B8">
    <w:name w:val="74A17C1165034EE28AE163B66327F1B8"/>
    <w:rsid w:val="0049014C"/>
  </w:style>
  <w:style w:type="paragraph" w:customStyle="1" w:styleId="FE9B6D3ED76244399ED1E3A5A08009BC">
    <w:name w:val="FE9B6D3ED76244399ED1E3A5A08009BC"/>
    <w:rsid w:val="0049014C"/>
  </w:style>
  <w:style w:type="paragraph" w:customStyle="1" w:styleId="052562B5AEF048C2BC2CE47615F45236">
    <w:name w:val="052562B5AEF048C2BC2CE47615F45236"/>
    <w:rsid w:val="0049014C"/>
  </w:style>
  <w:style w:type="paragraph" w:customStyle="1" w:styleId="8D791AB3A22849EDB7F35993CA0DC9FD">
    <w:name w:val="8D791AB3A22849EDB7F35993CA0DC9FD"/>
    <w:rsid w:val="0049014C"/>
  </w:style>
  <w:style w:type="paragraph" w:customStyle="1" w:styleId="84C9B2E5DADD47368D4AC68ABF2C4AAB">
    <w:name w:val="84C9B2E5DADD47368D4AC68ABF2C4AAB"/>
    <w:rsid w:val="0049014C"/>
  </w:style>
  <w:style w:type="paragraph" w:customStyle="1" w:styleId="25E1904D21E04568B517B2F91101DCBA">
    <w:name w:val="25E1904D21E04568B517B2F91101DCBA"/>
    <w:rsid w:val="0049014C"/>
  </w:style>
  <w:style w:type="paragraph" w:customStyle="1" w:styleId="F93277F5D88E479AA50796D1DA05EEF8">
    <w:name w:val="F93277F5D88E479AA50796D1DA05EEF8"/>
    <w:rsid w:val="0049014C"/>
  </w:style>
  <w:style w:type="paragraph" w:customStyle="1" w:styleId="6C7D59EC989443A2BD15A765E6A870B0">
    <w:name w:val="6C7D59EC989443A2BD15A765E6A870B0"/>
    <w:rsid w:val="0049014C"/>
  </w:style>
  <w:style w:type="paragraph" w:customStyle="1" w:styleId="286626D3D3624AEBB7E6138966CE1BD7">
    <w:name w:val="286626D3D3624AEBB7E6138966CE1BD7"/>
    <w:rsid w:val="0049014C"/>
  </w:style>
  <w:style w:type="paragraph" w:customStyle="1" w:styleId="C56D2CAFA7F445BB9D71E29C35714AE8">
    <w:name w:val="C56D2CAFA7F445BB9D71E29C35714AE8"/>
    <w:rsid w:val="0049014C"/>
  </w:style>
  <w:style w:type="paragraph" w:customStyle="1" w:styleId="AFE6899E874148688CBC462C798DDA7A">
    <w:name w:val="AFE6899E874148688CBC462C798DDA7A"/>
    <w:rsid w:val="0049014C"/>
  </w:style>
  <w:style w:type="paragraph" w:customStyle="1" w:styleId="0E65A781A9FB48B0A6724E7F92FFA39E">
    <w:name w:val="0E65A781A9FB48B0A6724E7F92FFA39E"/>
    <w:rsid w:val="0049014C"/>
  </w:style>
  <w:style w:type="paragraph" w:customStyle="1" w:styleId="C328FDD324424B6DBFDFD6397A29ACF9">
    <w:name w:val="C328FDD324424B6DBFDFD6397A29ACF9"/>
    <w:rsid w:val="0049014C"/>
  </w:style>
  <w:style w:type="paragraph" w:customStyle="1" w:styleId="EF5AA79F012444B9BB1E5FFA8ADE4348">
    <w:name w:val="EF5AA79F012444B9BB1E5FFA8ADE4348"/>
    <w:rsid w:val="0049014C"/>
  </w:style>
  <w:style w:type="paragraph" w:customStyle="1" w:styleId="B1D2454326A14D2B98D33DB9FF934F51">
    <w:name w:val="B1D2454326A14D2B98D33DB9FF934F51"/>
    <w:rsid w:val="0049014C"/>
  </w:style>
  <w:style w:type="paragraph" w:customStyle="1" w:styleId="7AA41132D1B643D09BF56FF78941F05E">
    <w:name w:val="7AA41132D1B643D09BF56FF78941F05E"/>
    <w:rsid w:val="0049014C"/>
  </w:style>
  <w:style w:type="paragraph" w:customStyle="1" w:styleId="D4075E45884B40FC806CE8128EA701A6">
    <w:name w:val="D4075E45884B40FC806CE8128EA701A6"/>
    <w:rsid w:val="0049014C"/>
  </w:style>
  <w:style w:type="paragraph" w:customStyle="1" w:styleId="B9A372B739C04CEA95537F3B2283F2A9">
    <w:name w:val="B9A372B739C04CEA95537F3B2283F2A9"/>
    <w:rsid w:val="0049014C"/>
  </w:style>
  <w:style w:type="paragraph" w:customStyle="1" w:styleId="D8E24805CA8C4E9D807A13D842FDFB6E">
    <w:name w:val="D8E24805CA8C4E9D807A13D842FDFB6E"/>
    <w:rsid w:val="0049014C"/>
  </w:style>
  <w:style w:type="paragraph" w:customStyle="1" w:styleId="89560D719B814980BFA71A54A871FFC3">
    <w:name w:val="89560D719B814980BFA71A54A871FFC3"/>
    <w:rsid w:val="0049014C"/>
  </w:style>
  <w:style w:type="paragraph" w:customStyle="1" w:styleId="DC44449B97DC4202818446CDBCF304E6">
    <w:name w:val="DC44449B97DC4202818446CDBCF304E6"/>
    <w:rsid w:val="0049014C"/>
  </w:style>
  <w:style w:type="paragraph" w:customStyle="1" w:styleId="0CFE42A4ABFB46858423BDE87E064084">
    <w:name w:val="0CFE42A4ABFB46858423BDE87E064084"/>
    <w:rsid w:val="0049014C"/>
  </w:style>
  <w:style w:type="paragraph" w:customStyle="1" w:styleId="85C765FAE9A54F529A3637C9F22DF87A">
    <w:name w:val="85C765FAE9A54F529A3637C9F22DF87A"/>
    <w:rsid w:val="0049014C"/>
  </w:style>
  <w:style w:type="paragraph" w:customStyle="1" w:styleId="BA889884983741F5A3A843983467E8BF">
    <w:name w:val="BA889884983741F5A3A843983467E8BF"/>
    <w:rsid w:val="0049014C"/>
  </w:style>
  <w:style w:type="paragraph" w:customStyle="1" w:styleId="BE50E4A6471F448B8D8032FEC2A28A6E">
    <w:name w:val="BE50E4A6471F448B8D8032FEC2A28A6E"/>
    <w:rsid w:val="0049014C"/>
  </w:style>
  <w:style w:type="paragraph" w:customStyle="1" w:styleId="3813199E9CBD46B6B75B51EEDDB8CC0F">
    <w:name w:val="3813199E9CBD46B6B75B51EEDDB8CC0F"/>
    <w:rsid w:val="0049014C"/>
  </w:style>
  <w:style w:type="paragraph" w:customStyle="1" w:styleId="5EE8EFA1C0FA48409B8770E2E2B74C04">
    <w:name w:val="5EE8EFA1C0FA48409B8770E2E2B74C04"/>
    <w:rsid w:val="0049014C"/>
  </w:style>
  <w:style w:type="paragraph" w:customStyle="1" w:styleId="A27028A784424E03B677626C54D5A0DA">
    <w:name w:val="A27028A784424E03B677626C54D5A0DA"/>
    <w:rsid w:val="0049014C"/>
  </w:style>
  <w:style w:type="paragraph" w:customStyle="1" w:styleId="5A2EECC913954066A97DACA83FCAC351">
    <w:name w:val="5A2EECC913954066A97DACA83FCAC351"/>
    <w:rsid w:val="0049014C"/>
  </w:style>
  <w:style w:type="paragraph" w:customStyle="1" w:styleId="9642EA86F24949CEBB8D19034185B951">
    <w:name w:val="9642EA86F24949CEBB8D19034185B951"/>
    <w:rsid w:val="0049014C"/>
  </w:style>
  <w:style w:type="paragraph" w:customStyle="1" w:styleId="4096D2DC578542DBB8701E280D167970">
    <w:name w:val="4096D2DC578542DBB8701E280D167970"/>
    <w:rsid w:val="0049014C"/>
  </w:style>
  <w:style w:type="paragraph" w:customStyle="1" w:styleId="6336EE7F35E74AE3B24EEC1E78F39D09">
    <w:name w:val="6336EE7F35E74AE3B24EEC1E78F39D09"/>
    <w:rsid w:val="0049014C"/>
  </w:style>
  <w:style w:type="paragraph" w:customStyle="1" w:styleId="23344529EDBE44A6B298555415D1DB1A">
    <w:name w:val="23344529EDBE44A6B298555415D1DB1A"/>
    <w:rsid w:val="0049014C"/>
  </w:style>
  <w:style w:type="paragraph" w:customStyle="1" w:styleId="90CAD0820CEB4546AA80B8D81A19E1E1">
    <w:name w:val="90CAD0820CEB4546AA80B8D81A19E1E1"/>
    <w:rsid w:val="0049014C"/>
  </w:style>
  <w:style w:type="paragraph" w:customStyle="1" w:styleId="11A06201A377478996186452661E8494">
    <w:name w:val="11A06201A377478996186452661E8494"/>
    <w:rsid w:val="0049014C"/>
  </w:style>
  <w:style w:type="paragraph" w:customStyle="1" w:styleId="D972B53BC6974848BA8E3EE204154609">
    <w:name w:val="D972B53BC6974848BA8E3EE204154609"/>
    <w:rsid w:val="0049014C"/>
  </w:style>
  <w:style w:type="paragraph" w:customStyle="1" w:styleId="2AE552D86AE04C4089427CCBFEEFB254">
    <w:name w:val="2AE552D86AE04C4089427CCBFEEFB254"/>
    <w:rsid w:val="0049014C"/>
  </w:style>
  <w:style w:type="paragraph" w:customStyle="1" w:styleId="70FC95DC14304514974B106B6B52B05B">
    <w:name w:val="70FC95DC14304514974B106B6B52B05B"/>
    <w:rsid w:val="0049014C"/>
  </w:style>
  <w:style w:type="paragraph" w:customStyle="1" w:styleId="C7A0AF8B36BD476093DC534434C16F64">
    <w:name w:val="C7A0AF8B36BD476093DC534434C16F64"/>
    <w:rsid w:val="0049014C"/>
  </w:style>
  <w:style w:type="paragraph" w:customStyle="1" w:styleId="F15957178F3E4C34BD2ADC9A9ACE5880">
    <w:name w:val="F15957178F3E4C34BD2ADC9A9ACE5880"/>
    <w:rsid w:val="0049014C"/>
  </w:style>
  <w:style w:type="paragraph" w:customStyle="1" w:styleId="3FDD3ABDB2B240E48E0520D3C426C0ED">
    <w:name w:val="3FDD3ABDB2B240E48E0520D3C426C0ED"/>
    <w:rsid w:val="0049014C"/>
  </w:style>
  <w:style w:type="paragraph" w:customStyle="1" w:styleId="6B861E92770443FE9CD4FC2CA706455F">
    <w:name w:val="6B861E92770443FE9CD4FC2CA706455F"/>
    <w:rsid w:val="0049014C"/>
  </w:style>
  <w:style w:type="paragraph" w:customStyle="1" w:styleId="7FC907A26A704E5D8859279924C369EE">
    <w:name w:val="7FC907A26A704E5D8859279924C369EE"/>
    <w:rsid w:val="0049014C"/>
  </w:style>
  <w:style w:type="paragraph" w:customStyle="1" w:styleId="24A6912F03FF48AC8EE94ED3854A0625">
    <w:name w:val="24A6912F03FF48AC8EE94ED3854A0625"/>
    <w:rsid w:val="0049014C"/>
  </w:style>
  <w:style w:type="paragraph" w:customStyle="1" w:styleId="FFCAC756B29F4EB4AAECBB90C9B06A7F">
    <w:name w:val="FFCAC756B29F4EB4AAECBB90C9B06A7F"/>
    <w:rsid w:val="0049014C"/>
  </w:style>
  <w:style w:type="paragraph" w:customStyle="1" w:styleId="8937FF587179423DA00DAA1FFD159751">
    <w:name w:val="8937FF587179423DA00DAA1FFD159751"/>
    <w:rsid w:val="0049014C"/>
  </w:style>
  <w:style w:type="paragraph" w:customStyle="1" w:styleId="72A9E743768943BEAFBFFDFF57EAAC2E">
    <w:name w:val="72A9E743768943BEAFBFFDFF57EAAC2E"/>
    <w:rsid w:val="0049014C"/>
  </w:style>
  <w:style w:type="paragraph" w:customStyle="1" w:styleId="A9A16E48C1A0404BB4DB482071EE70AB">
    <w:name w:val="A9A16E48C1A0404BB4DB482071EE70AB"/>
    <w:rsid w:val="0049014C"/>
  </w:style>
  <w:style w:type="paragraph" w:customStyle="1" w:styleId="91A513180273499C9257B61B6E106FB9">
    <w:name w:val="91A513180273499C9257B61B6E106FB9"/>
    <w:rsid w:val="0049014C"/>
  </w:style>
  <w:style w:type="paragraph" w:customStyle="1" w:styleId="9DD4D91B5C174AAB82279B023C98E3A0">
    <w:name w:val="9DD4D91B5C174AAB82279B023C98E3A0"/>
    <w:rsid w:val="0049014C"/>
  </w:style>
  <w:style w:type="paragraph" w:customStyle="1" w:styleId="A4A5139D0C354087BB6DB932C4D5DEE4">
    <w:name w:val="A4A5139D0C354087BB6DB932C4D5DEE4"/>
    <w:rsid w:val="0049014C"/>
  </w:style>
  <w:style w:type="paragraph" w:customStyle="1" w:styleId="F5C6452AA806465AB75D9F6A76705CD9">
    <w:name w:val="F5C6452AA806465AB75D9F6A76705CD9"/>
    <w:rsid w:val="0049014C"/>
  </w:style>
  <w:style w:type="paragraph" w:customStyle="1" w:styleId="CC870BB37FD149979B93B3970BA2E7E1">
    <w:name w:val="CC870BB37FD149979B93B3970BA2E7E1"/>
    <w:rsid w:val="0049014C"/>
  </w:style>
  <w:style w:type="paragraph" w:customStyle="1" w:styleId="2D2CE4C7AD774B5B8CD598179DAE3D98">
    <w:name w:val="2D2CE4C7AD774B5B8CD598179DAE3D98"/>
    <w:rsid w:val="0049014C"/>
  </w:style>
  <w:style w:type="paragraph" w:customStyle="1" w:styleId="0CFF72F5AC104AA4A0DE7E5717842893">
    <w:name w:val="0CFF72F5AC104AA4A0DE7E5717842893"/>
    <w:rsid w:val="0049014C"/>
  </w:style>
  <w:style w:type="paragraph" w:customStyle="1" w:styleId="6DB3BAF0B3074CC5A461C73BF7A16F05">
    <w:name w:val="6DB3BAF0B3074CC5A461C73BF7A16F05"/>
    <w:rsid w:val="0049014C"/>
  </w:style>
  <w:style w:type="paragraph" w:customStyle="1" w:styleId="488CFB2FBA6245B4812ED7C6EDEF5C2F">
    <w:name w:val="488CFB2FBA6245B4812ED7C6EDEF5C2F"/>
    <w:rsid w:val="0049014C"/>
  </w:style>
  <w:style w:type="paragraph" w:customStyle="1" w:styleId="8710071C3557458DA67833CBBD7CEDA0">
    <w:name w:val="8710071C3557458DA67833CBBD7CEDA0"/>
    <w:rsid w:val="0049014C"/>
  </w:style>
  <w:style w:type="paragraph" w:customStyle="1" w:styleId="AEB9007EC3A649379803ED9B70086540">
    <w:name w:val="AEB9007EC3A649379803ED9B70086540"/>
    <w:rsid w:val="0049014C"/>
  </w:style>
  <w:style w:type="paragraph" w:customStyle="1" w:styleId="5B08AE69C46848CF9FB6B0C774188084">
    <w:name w:val="5B08AE69C46848CF9FB6B0C774188084"/>
    <w:rsid w:val="0049014C"/>
  </w:style>
  <w:style w:type="paragraph" w:customStyle="1" w:styleId="0644E52CC3304A2C8F93FD3576CECB06">
    <w:name w:val="0644E52CC3304A2C8F93FD3576CECB06"/>
    <w:rsid w:val="0049014C"/>
  </w:style>
  <w:style w:type="paragraph" w:customStyle="1" w:styleId="C8A3C41C8A1341D2AACB7C0A8C479487">
    <w:name w:val="C8A3C41C8A1341D2AACB7C0A8C479487"/>
    <w:rsid w:val="0049014C"/>
  </w:style>
  <w:style w:type="paragraph" w:customStyle="1" w:styleId="0607F88E148B4D4CAAFD2AF72709D3B4">
    <w:name w:val="0607F88E148B4D4CAAFD2AF72709D3B4"/>
    <w:rsid w:val="0049014C"/>
  </w:style>
  <w:style w:type="paragraph" w:customStyle="1" w:styleId="941CB7FE1B22440BA27AF353145D3EF5">
    <w:name w:val="941CB7FE1B22440BA27AF353145D3EF5"/>
    <w:rsid w:val="0049014C"/>
  </w:style>
  <w:style w:type="paragraph" w:customStyle="1" w:styleId="0AFC2B86E87B45C79F66FE6167A6E3F9">
    <w:name w:val="0AFC2B86E87B45C79F66FE6167A6E3F9"/>
    <w:rsid w:val="0049014C"/>
  </w:style>
  <w:style w:type="paragraph" w:customStyle="1" w:styleId="C9C15580934B4B2E8EDE00E682934292">
    <w:name w:val="C9C15580934B4B2E8EDE00E682934292"/>
    <w:rsid w:val="0049014C"/>
  </w:style>
  <w:style w:type="paragraph" w:customStyle="1" w:styleId="83665629A2674491BDCFD898A98210B1">
    <w:name w:val="83665629A2674491BDCFD898A98210B1"/>
    <w:rsid w:val="0049014C"/>
  </w:style>
  <w:style w:type="paragraph" w:customStyle="1" w:styleId="A9DE213C2B224EE39833AF0482856BFB">
    <w:name w:val="A9DE213C2B224EE39833AF0482856BFB"/>
    <w:rsid w:val="0049014C"/>
  </w:style>
  <w:style w:type="paragraph" w:customStyle="1" w:styleId="4527B5779A314CBC8836F08E2D08D079">
    <w:name w:val="4527B5779A314CBC8836F08E2D08D079"/>
    <w:rsid w:val="0049014C"/>
  </w:style>
  <w:style w:type="paragraph" w:customStyle="1" w:styleId="E067070591D7434A82EA172A50B2A48E">
    <w:name w:val="E067070591D7434A82EA172A50B2A48E"/>
    <w:rsid w:val="0049014C"/>
  </w:style>
  <w:style w:type="paragraph" w:customStyle="1" w:styleId="ADAA5C35C21545C888DCBEA5F0B9050B">
    <w:name w:val="ADAA5C35C21545C888DCBEA5F0B9050B"/>
    <w:rsid w:val="0049014C"/>
  </w:style>
  <w:style w:type="paragraph" w:customStyle="1" w:styleId="76D91570D4DC4F8AB774F0EF9D849AB2">
    <w:name w:val="76D91570D4DC4F8AB774F0EF9D849AB2"/>
    <w:rsid w:val="0049014C"/>
  </w:style>
  <w:style w:type="paragraph" w:customStyle="1" w:styleId="CF1589D8632240BFADABB9AF31789885">
    <w:name w:val="CF1589D8632240BFADABB9AF31789885"/>
    <w:rsid w:val="0049014C"/>
  </w:style>
  <w:style w:type="paragraph" w:customStyle="1" w:styleId="EED8B9E57BDE42E68A56CE733EC885CF">
    <w:name w:val="EED8B9E57BDE42E68A56CE733EC885CF"/>
    <w:rsid w:val="0049014C"/>
  </w:style>
  <w:style w:type="paragraph" w:customStyle="1" w:styleId="4D127BA160944F2A80B32E8C4A0CC7A3">
    <w:name w:val="4D127BA160944F2A80B32E8C4A0CC7A3"/>
    <w:rsid w:val="0049014C"/>
  </w:style>
  <w:style w:type="paragraph" w:customStyle="1" w:styleId="37DC0A2DB75C4460B0EEDB2B4A20A301">
    <w:name w:val="37DC0A2DB75C4460B0EEDB2B4A20A301"/>
    <w:rsid w:val="0049014C"/>
  </w:style>
  <w:style w:type="paragraph" w:customStyle="1" w:styleId="3D21D16FE605442490BDC7FCE0A45AE3">
    <w:name w:val="3D21D16FE605442490BDC7FCE0A45AE3"/>
    <w:rsid w:val="0049014C"/>
  </w:style>
  <w:style w:type="paragraph" w:customStyle="1" w:styleId="DFA827622A3B4066B612A2D3056FC5D9">
    <w:name w:val="DFA827622A3B4066B612A2D3056FC5D9"/>
    <w:rsid w:val="0049014C"/>
  </w:style>
  <w:style w:type="paragraph" w:customStyle="1" w:styleId="2CCA5925ADA443C5B1991DD5FC2E1AC6">
    <w:name w:val="2CCA5925ADA443C5B1991DD5FC2E1AC6"/>
    <w:rsid w:val="0049014C"/>
  </w:style>
  <w:style w:type="paragraph" w:customStyle="1" w:styleId="2089839D31B74E8BA09915736478F88F">
    <w:name w:val="2089839D31B74E8BA09915736478F88F"/>
    <w:rsid w:val="0049014C"/>
  </w:style>
  <w:style w:type="paragraph" w:customStyle="1" w:styleId="B6F13846181D458DAAB1C8149D03D960">
    <w:name w:val="B6F13846181D458DAAB1C8149D03D960"/>
    <w:rsid w:val="0049014C"/>
  </w:style>
  <w:style w:type="paragraph" w:customStyle="1" w:styleId="31F2713278174E20BDA81CA715B80A12">
    <w:name w:val="31F2713278174E20BDA81CA715B80A12"/>
    <w:rsid w:val="0049014C"/>
  </w:style>
  <w:style w:type="paragraph" w:customStyle="1" w:styleId="E1752E9FBD6D40ED8CA4E1BEC6FB9250">
    <w:name w:val="E1752E9FBD6D40ED8CA4E1BEC6FB9250"/>
    <w:rsid w:val="0049014C"/>
  </w:style>
  <w:style w:type="paragraph" w:customStyle="1" w:styleId="6C3AD26CFCFB4F06BC17312EB0F7B77E">
    <w:name w:val="6C3AD26CFCFB4F06BC17312EB0F7B77E"/>
    <w:rsid w:val="0049014C"/>
  </w:style>
  <w:style w:type="paragraph" w:customStyle="1" w:styleId="57209AF74BCC41038CD1DDC8498DC05B">
    <w:name w:val="57209AF74BCC41038CD1DDC8498DC05B"/>
    <w:rsid w:val="0049014C"/>
  </w:style>
  <w:style w:type="paragraph" w:customStyle="1" w:styleId="93CDE26B88A049C4B00AA75129498F51">
    <w:name w:val="93CDE26B88A049C4B00AA75129498F51"/>
    <w:rsid w:val="0049014C"/>
  </w:style>
  <w:style w:type="paragraph" w:customStyle="1" w:styleId="DE588F3A0523473DA1F5C6D77FF47568">
    <w:name w:val="DE588F3A0523473DA1F5C6D77FF47568"/>
    <w:rsid w:val="0049014C"/>
  </w:style>
  <w:style w:type="paragraph" w:customStyle="1" w:styleId="0089A0F7348A4DF3B7FC4659A0BF9884">
    <w:name w:val="0089A0F7348A4DF3B7FC4659A0BF9884"/>
    <w:rsid w:val="0049014C"/>
  </w:style>
  <w:style w:type="paragraph" w:customStyle="1" w:styleId="EA0CDF2B5F52476D9DC16057DF3A6A80">
    <w:name w:val="EA0CDF2B5F52476D9DC16057DF3A6A80"/>
    <w:rsid w:val="0049014C"/>
  </w:style>
  <w:style w:type="paragraph" w:customStyle="1" w:styleId="6CED1287EF2A4015B7327EE495691B1F">
    <w:name w:val="6CED1287EF2A4015B7327EE495691B1F"/>
    <w:rsid w:val="0049014C"/>
  </w:style>
  <w:style w:type="paragraph" w:customStyle="1" w:styleId="8ED33E38B8814317BA6D5A472B0D0D4C">
    <w:name w:val="8ED33E38B8814317BA6D5A472B0D0D4C"/>
    <w:rsid w:val="0049014C"/>
  </w:style>
  <w:style w:type="paragraph" w:customStyle="1" w:styleId="7186FECD9B324C91886C1D7470711A65">
    <w:name w:val="7186FECD9B324C91886C1D7470711A65"/>
    <w:rsid w:val="0049014C"/>
  </w:style>
  <w:style w:type="paragraph" w:customStyle="1" w:styleId="297A07C262214BC080FC382AB6154868">
    <w:name w:val="297A07C262214BC080FC382AB6154868"/>
    <w:rsid w:val="0049014C"/>
  </w:style>
  <w:style w:type="paragraph" w:customStyle="1" w:styleId="C9CEC84063BF4FCF835F332063A27936">
    <w:name w:val="C9CEC84063BF4FCF835F332063A27936"/>
    <w:rsid w:val="0049014C"/>
  </w:style>
  <w:style w:type="paragraph" w:customStyle="1" w:styleId="7578031B7CB3415DA9A474F28C82C9E0">
    <w:name w:val="7578031B7CB3415DA9A474F28C82C9E0"/>
    <w:rsid w:val="0049014C"/>
  </w:style>
  <w:style w:type="paragraph" w:customStyle="1" w:styleId="86692162809146118B524F84A41D8FCB">
    <w:name w:val="86692162809146118B524F84A41D8FCB"/>
    <w:rsid w:val="0049014C"/>
  </w:style>
  <w:style w:type="paragraph" w:customStyle="1" w:styleId="D71A79639315493DB3C97F518D0475E7">
    <w:name w:val="D71A79639315493DB3C97F518D0475E7"/>
    <w:rsid w:val="0049014C"/>
  </w:style>
  <w:style w:type="paragraph" w:customStyle="1" w:styleId="23AC39B6641A4560B776F1FADF3154FD">
    <w:name w:val="23AC39B6641A4560B776F1FADF3154FD"/>
    <w:rsid w:val="0049014C"/>
  </w:style>
  <w:style w:type="paragraph" w:customStyle="1" w:styleId="99479FCD09334BA8A92CC424157B65BB">
    <w:name w:val="99479FCD09334BA8A92CC424157B65BB"/>
    <w:rsid w:val="0049014C"/>
  </w:style>
  <w:style w:type="paragraph" w:customStyle="1" w:styleId="C3EC8124A4F5489DB85C813462DA0DEA">
    <w:name w:val="C3EC8124A4F5489DB85C813462DA0DEA"/>
    <w:rsid w:val="0049014C"/>
  </w:style>
  <w:style w:type="paragraph" w:customStyle="1" w:styleId="88E28908D85046799E62000C60C73AAC">
    <w:name w:val="88E28908D85046799E62000C60C73AAC"/>
    <w:rsid w:val="0049014C"/>
  </w:style>
  <w:style w:type="paragraph" w:customStyle="1" w:styleId="C44B9106C9D047CBA667D979E3230D1B">
    <w:name w:val="C44B9106C9D047CBA667D979E3230D1B"/>
    <w:rsid w:val="0049014C"/>
  </w:style>
  <w:style w:type="paragraph" w:customStyle="1" w:styleId="461C8312D1CB4D41A9EF25DADBA38473">
    <w:name w:val="461C8312D1CB4D41A9EF25DADBA38473"/>
    <w:rsid w:val="0049014C"/>
  </w:style>
  <w:style w:type="paragraph" w:customStyle="1" w:styleId="EE4EDF9D54694C7CAEDC700B5DD47CB6">
    <w:name w:val="EE4EDF9D54694C7CAEDC700B5DD47CB6"/>
    <w:rsid w:val="0049014C"/>
  </w:style>
  <w:style w:type="paragraph" w:customStyle="1" w:styleId="EC34CF2941E84BDD8F1C7C840120B652">
    <w:name w:val="EC34CF2941E84BDD8F1C7C840120B652"/>
    <w:rsid w:val="0049014C"/>
  </w:style>
  <w:style w:type="paragraph" w:customStyle="1" w:styleId="862A36442CDA4575922244F47992217F">
    <w:name w:val="862A36442CDA4575922244F47992217F"/>
    <w:rsid w:val="0049014C"/>
  </w:style>
  <w:style w:type="paragraph" w:customStyle="1" w:styleId="76DCB67751724C5BA2FAE134AE630749">
    <w:name w:val="76DCB67751724C5BA2FAE134AE630749"/>
    <w:rsid w:val="0049014C"/>
  </w:style>
  <w:style w:type="paragraph" w:customStyle="1" w:styleId="2DEA4A298FF74E81A5446CF389C84B61">
    <w:name w:val="2DEA4A298FF74E81A5446CF389C84B61"/>
    <w:rsid w:val="0049014C"/>
  </w:style>
  <w:style w:type="paragraph" w:customStyle="1" w:styleId="4E4129136E5F4845AA7077CC5C05128E">
    <w:name w:val="4E4129136E5F4845AA7077CC5C05128E"/>
    <w:rsid w:val="0049014C"/>
  </w:style>
  <w:style w:type="paragraph" w:customStyle="1" w:styleId="514275314EDE44B0B8E3E250AF59E3D1">
    <w:name w:val="514275314EDE44B0B8E3E250AF59E3D1"/>
    <w:rsid w:val="0049014C"/>
  </w:style>
  <w:style w:type="paragraph" w:customStyle="1" w:styleId="FC7A632860294C4F88785573C860F408">
    <w:name w:val="FC7A632860294C4F88785573C860F408"/>
    <w:rsid w:val="0049014C"/>
  </w:style>
  <w:style w:type="paragraph" w:customStyle="1" w:styleId="1D4F94B8A0074D3F9C7E00E9A18CEB6B">
    <w:name w:val="1D4F94B8A0074D3F9C7E00E9A18CEB6B"/>
    <w:rsid w:val="0049014C"/>
  </w:style>
  <w:style w:type="paragraph" w:customStyle="1" w:styleId="D59B102A37A949EBB33970454436471B">
    <w:name w:val="D59B102A37A949EBB33970454436471B"/>
    <w:rsid w:val="0049014C"/>
  </w:style>
  <w:style w:type="paragraph" w:customStyle="1" w:styleId="A7A8595B64EA4E209EA0D39B70DD1792">
    <w:name w:val="A7A8595B64EA4E209EA0D39B70DD1792"/>
    <w:rsid w:val="0049014C"/>
  </w:style>
  <w:style w:type="paragraph" w:customStyle="1" w:styleId="8FCC0C6AB7954BF48CDFCCF8BD77697D">
    <w:name w:val="8FCC0C6AB7954BF48CDFCCF8BD77697D"/>
    <w:rsid w:val="0049014C"/>
  </w:style>
  <w:style w:type="paragraph" w:customStyle="1" w:styleId="396FF409170145938973B132B66AF8C2">
    <w:name w:val="396FF409170145938973B132B66AF8C2"/>
    <w:rsid w:val="0049014C"/>
  </w:style>
  <w:style w:type="paragraph" w:customStyle="1" w:styleId="9811E4FA96A94957B30209147A89E91D">
    <w:name w:val="9811E4FA96A94957B30209147A89E91D"/>
    <w:rsid w:val="0049014C"/>
  </w:style>
  <w:style w:type="paragraph" w:customStyle="1" w:styleId="00CDC281407546FCA4EA3376EF1F6585">
    <w:name w:val="00CDC281407546FCA4EA3376EF1F6585"/>
    <w:rsid w:val="0049014C"/>
  </w:style>
  <w:style w:type="paragraph" w:customStyle="1" w:styleId="45821D0D27B44A30BB4420BE1D42F09B">
    <w:name w:val="45821D0D27B44A30BB4420BE1D42F09B"/>
    <w:rsid w:val="0049014C"/>
  </w:style>
  <w:style w:type="paragraph" w:customStyle="1" w:styleId="36214E16C3F14B71BA5D213873DA18B3">
    <w:name w:val="36214E16C3F14B71BA5D213873DA18B3"/>
    <w:rsid w:val="0049014C"/>
  </w:style>
  <w:style w:type="paragraph" w:customStyle="1" w:styleId="4B7078DAB5D1433BB938BE6890F18D4A">
    <w:name w:val="4B7078DAB5D1433BB938BE6890F18D4A"/>
    <w:rsid w:val="0049014C"/>
  </w:style>
  <w:style w:type="paragraph" w:customStyle="1" w:styleId="5ACB848B4D754FB7967692B425F6CE0B">
    <w:name w:val="5ACB848B4D754FB7967692B425F6CE0B"/>
    <w:rsid w:val="0049014C"/>
  </w:style>
  <w:style w:type="paragraph" w:customStyle="1" w:styleId="CA499FAB90784BF09DB8B88A5F945A2F">
    <w:name w:val="CA499FAB90784BF09DB8B88A5F945A2F"/>
    <w:rsid w:val="0049014C"/>
  </w:style>
  <w:style w:type="paragraph" w:customStyle="1" w:styleId="937DC84BB5034384A701F69B7E034F47">
    <w:name w:val="937DC84BB5034384A701F69B7E034F47"/>
    <w:rsid w:val="0049014C"/>
  </w:style>
  <w:style w:type="paragraph" w:customStyle="1" w:styleId="E601833B1B7B4EA29437BBC63D87DAD3">
    <w:name w:val="E601833B1B7B4EA29437BBC63D87DAD3"/>
    <w:rsid w:val="0049014C"/>
  </w:style>
  <w:style w:type="paragraph" w:customStyle="1" w:styleId="9230BEE8C15745CE8FC31F23D642CE32">
    <w:name w:val="9230BEE8C15745CE8FC31F23D642CE32"/>
    <w:rsid w:val="0049014C"/>
  </w:style>
  <w:style w:type="paragraph" w:customStyle="1" w:styleId="5E419D1BB13343489F20AE05B5289804">
    <w:name w:val="5E419D1BB13343489F20AE05B5289804"/>
    <w:rsid w:val="0049014C"/>
  </w:style>
  <w:style w:type="paragraph" w:customStyle="1" w:styleId="5CA3C4CC38C94BADB4B3A591D1F8C6EE">
    <w:name w:val="5CA3C4CC38C94BADB4B3A591D1F8C6EE"/>
    <w:rsid w:val="0049014C"/>
  </w:style>
  <w:style w:type="paragraph" w:customStyle="1" w:styleId="920E13B1DEF04950A0BF1B3D26C3A3D3">
    <w:name w:val="920E13B1DEF04950A0BF1B3D26C3A3D3"/>
    <w:rsid w:val="0049014C"/>
  </w:style>
  <w:style w:type="paragraph" w:customStyle="1" w:styleId="BE660F37E3EA42568ECF63BCA6C376D0">
    <w:name w:val="BE660F37E3EA42568ECF63BCA6C376D0"/>
    <w:rsid w:val="0049014C"/>
  </w:style>
  <w:style w:type="paragraph" w:customStyle="1" w:styleId="7D082910621E458296A36CF9C38D2759">
    <w:name w:val="7D082910621E458296A36CF9C38D2759"/>
    <w:rsid w:val="0049014C"/>
  </w:style>
  <w:style w:type="paragraph" w:customStyle="1" w:styleId="83D9713C8A4F4973BA624B11CABF65F4">
    <w:name w:val="83D9713C8A4F4973BA624B11CABF65F4"/>
    <w:rsid w:val="0049014C"/>
  </w:style>
  <w:style w:type="paragraph" w:customStyle="1" w:styleId="2E3ED5D148F4467DBC216E7A99C4687A">
    <w:name w:val="2E3ED5D148F4467DBC216E7A99C4687A"/>
    <w:rsid w:val="0049014C"/>
  </w:style>
  <w:style w:type="paragraph" w:customStyle="1" w:styleId="CDD3AC5489894478B5ACE1C9E54C1E0C">
    <w:name w:val="CDD3AC5489894478B5ACE1C9E54C1E0C"/>
    <w:rsid w:val="0049014C"/>
  </w:style>
  <w:style w:type="paragraph" w:customStyle="1" w:styleId="0DDA290477274F0E96492B4952A471A5">
    <w:name w:val="0DDA290477274F0E96492B4952A471A5"/>
    <w:rsid w:val="0049014C"/>
  </w:style>
  <w:style w:type="paragraph" w:customStyle="1" w:styleId="F5A47D98BFB64571AB3A6C22DFD07514">
    <w:name w:val="F5A47D98BFB64571AB3A6C22DFD07514"/>
    <w:rsid w:val="0049014C"/>
  </w:style>
  <w:style w:type="paragraph" w:customStyle="1" w:styleId="758201A450DE45F3B08F46F02DDD9CFC">
    <w:name w:val="758201A450DE45F3B08F46F02DDD9CFC"/>
    <w:rsid w:val="0049014C"/>
  </w:style>
  <w:style w:type="paragraph" w:customStyle="1" w:styleId="C0082C5751F4479DAE623305CDD743FB">
    <w:name w:val="C0082C5751F4479DAE623305CDD743FB"/>
    <w:rsid w:val="0049014C"/>
  </w:style>
  <w:style w:type="paragraph" w:customStyle="1" w:styleId="A256A7A7DBF84993BC4D7C0FCA9F2D58">
    <w:name w:val="A256A7A7DBF84993BC4D7C0FCA9F2D58"/>
    <w:rsid w:val="0049014C"/>
  </w:style>
  <w:style w:type="paragraph" w:customStyle="1" w:styleId="489C8780F837470C80E943C90D01C60D">
    <w:name w:val="489C8780F837470C80E943C90D01C60D"/>
    <w:rsid w:val="0049014C"/>
  </w:style>
  <w:style w:type="paragraph" w:customStyle="1" w:styleId="9E1A302EFCF64025AC7360CE8A2EED5C">
    <w:name w:val="9E1A302EFCF64025AC7360CE8A2EED5C"/>
    <w:rsid w:val="0049014C"/>
  </w:style>
  <w:style w:type="paragraph" w:customStyle="1" w:styleId="6C4B30E052184AB896C3C83ECA415925">
    <w:name w:val="6C4B30E052184AB896C3C83ECA415925"/>
    <w:rsid w:val="0049014C"/>
  </w:style>
  <w:style w:type="paragraph" w:customStyle="1" w:styleId="7BD36BD9C54F41A2B1103DA01FF94B63">
    <w:name w:val="7BD36BD9C54F41A2B1103DA01FF94B63"/>
    <w:rsid w:val="0049014C"/>
  </w:style>
  <w:style w:type="paragraph" w:customStyle="1" w:styleId="B467B5193C7A444398A51CD517B0496A">
    <w:name w:val="B467B5193C7A444398A51CD517B0496A"/>
    <w:rsid w:val="0049014C"/>
  </w:style>
  <w:style w:type="paragraph" w:customStyle="1" w:styleId="A094872A97E6453D80DA4463579C9703">
    <w:name w:val="A094872A97E6453D80DA4463579C9703"/>
    <w:rsid w:val="0049014C"/>
  </w:style>
  <w:style w:type="paragraph" w:customStyle="1" w:styleId="932AC047E74A4BF09A448CBFCE1D2DEC">
    <w:name w:val="932AC047E74A4BF09A448CBFCE1D2DEC"/>
    <w:rsid w:val="0049014C"/>
  </w:style>
  <w:style w:type="paragraph" w:customStyle="1" w:styleId="E0F23EBA03CC49A5986D21F30B0B2B45">
    <w:name w:val="E0F23EBA03CC49A5986D21F30B0B2B45"/>
    <w:rsid w:val="0049014C"/>
  </w:style>
  <w:style w:type="paragraph" w:customStyle="1" w:styleId="32690D86BF1A431C93B4543828C91315">
    <w:name w:val="32690D86BF1A431C93B4543828C91315"/>
    <w:rsid w:val="0049014C"/>
  </w:style>
  <w:style w:type="paragraph" w:customStyle="1" w:styleId="B3D488C54E5D45319475EF926F4BF5CD">
    <w:name w:val="B3D488C54E5D45319475EF926F4BF5CD"/>
    <w:rsid w:val="0049014C"/>
  </w:style>
  <w:style w:type="paragraph" w:customStyle="1" w:styleId="3AB247A16ACB46DEB9274E2A29BE4D44">
    <w:name w:val="3AB247A16ACB46DEB9274E2A29BE4D44"/>
    <w:rsid w:val="0049014C"/>
  </w:style>
  <w:style w:type="paragraph" w:customStyle="1" w:styleId="D5ACA9D0911544548844E49C3B257A05">
    <w:name w:val="D5ACA9D0911544548844E49C3B257A05"/>
    <w:rsid w:val="0049014C"/>
  </w:style>
  <w:style w:type="paragraph" w:customStyle="1" w:styleId="8CB459FB26864168944119B337F1946B">
    <w:name w:val="8CB459FB26864168944119B337F1946B"/>
    <w:rsid w:val="0049014C"/>
  </w:style>
  <w:style w:type="paragraph" w:customStyle="1" w:styleId="B70C40DA6A714B88BC7C98239FA934E9">
    <w:name w:val="B70C40DA6A714B88BC7C98239FA934E9"/>
    <w:rsid w:val="0049014C"/>
  </w:style>
  <w:style w:type="paragraph" w:customStyle="1" w:styleId="68A29CFFAC0D463B953093626587712C">
    <w:name w:val="68A29CFFAC0D463B953093626587712C"/>
    <w:rsid w:val="0049014C"/>
  </w:style>
  <w:style w:type="paragraph" w:customStyle="1" w:styleId="C598761AC8114EA588763CA27A8C2918">
    <w:name w:val="C598761AC8114EA588763CA27A8C2918"/>
    <w:rsid w:val="0049014C"/>
  </w:style>
  <w:style w:type="paragraph" w:customStyle="1" w:styleId="EC55E139213F4348B2DC8B62AB5B18D2">
    <w:name w:val="EC55E139213F4348B2DC8B62AB5B18D2"/>
    <w:rsid w:val="0049014C"/>
  </w:style>
  <w:style w:type="paragraph" w:customStyle="1" w:styleId="CD47EAA96E6A44B99698BC70C85EBB8A">
    <w:name w:val="CD47EAA96E6A44B99698BC70C85EBB8A"/>
    <w:rsid w:val="0049014C"/>
  </w:style>
  <w:style w:type="paragraph" w:customStyle="1" w:styleId="0C53E1B8EE104405926B7CCD52F0C4DD">
    <w:name w:val="0C53E1B8EE104405926B7CCD52F0C4DD"/>
    <w:rsid w:val="0049014C"/>
  </w:style>
  <w:style w:type="paragraph" w:customStyle="1" w:styleId="B70DDD6F4D6644829158300C724EEB2D">
    <w:name w:val="B70DDD6F4D6644829158300C724EEB2D"/>
    <w:rsid w:val="0049014C"/>
  </w:style>
  <w:style w:type="paragraph" w:customStyle="1" w:styleId="922B1F453BDE4AA8A7FB16A3B7B8C9FB">
    <w:name w:val="922B1F453BDE4AA8A7FB16A3B7B8C9FB"/>
    <w:rsid w:val="0049014C"/>
  </w:style>
  <w:style w:type="paragraph" w:customStyle="1" w:styleId="E9804A810DD447C0862B46600D787627">
    <w:name w:val="E9804A810DD447C0862B46600D787627"/>
    <w:rsid w:val="0049014C"/>
  </w:style>
  <w:style w:type="paragraph" w:customStyle="1" w:styleId="57BD8601D0244EF0B7492DF10A535823">
    <w:name w:val="57BD8601D0244EF0B7492DF10A535823"/>
    <w:rsid w:val="0049014C"/>
  </w:style>
  <w:style w:type="paragraph" w:customStyle="1" w:styleId="FA674814049143C59871B1A1521CFE9C">
    <w:name w:val="FA674814049143C59871B1A1521CFE9C"/>
    <w:rsid w:val="0049014C"/>
  </w:style>
  <w:style w:type="paragraph" w:customStyle="1" w:styleId="EAA7FC43A90D4C3599F3A6277B9EAB1C">
    <w:name w:val="EAA7FC43A90D4C3599F3A6277B9EAB1C"/>
    <w:rsid w:val="0049014C"/>
  </w:style>
  <w:style w:type="paragraph" w:customStyle="1" w:styleId="77C07A785C504E7C91C2932DE4F57E11">
    <w:name w:val="77C07A785C504E7C91C2932DE4F57E11"/>
    <w:rsid w:val="0049014C"/>
  </w:style>
  <w:style w:type="paragraph" w:customStyle="1" w:styleId="1A8E6C3C8EC6453E8B9960F169F161C7">
    <w:name w:val="1A8E6C3C8EC6453E8B9960F169F161C7"/>
    <w:rsid w:val="0049014C"/>
  </w:style>
  <w:style w:type="paragraph" w:customStyle="1" w:styleId="A054A6A2E36D4109B8EEC4EA91E91238">
    <w:name w:val="A054A6A2E36D4109B8EEC4EA91E91238"/>
    <w:rsid w:val="0049014C"/>
  </w:style>
  <w:style w:type="paragraph" w:customStyle="1" w:styleId="E6D7530EF7BA414398FB953E9E74A2AF">
    <w:name w:val="E6D7530EF7BA414398FB953E9E74A2AF"/>
    <w:rsid w:val="0049014C"/>
  </w:style>
  <w:style w:type="paragraph" w:customStyle="1" w:styleId="4A31DB0D0CB04ADE9B7E474D59572B5F">
    <w:name w:val="4A31DB0D0CB04ADE9B7E474D59572B5F"/>
    <w:rsid w:val="0049014C"/>
  </w:style>
  <w:style w:type="paragraph" w:customStyle="1" w:styleId="B5D57F465A714D2CACF80A71A9A20A4D">
    <w:name w:val="B5D57F465A714D2CACF80A71A9A20A4D"/>
    <w:rsid w:val="0049014C"/>
  </w:style>
  <w:style w:type="paragraph" w:customStyle="1" w:styleId="C119667EBFA24A32B69FA6134EC64216">
    <w:name w:val="C119667EBFA24A32B69FA6134EC64216"/>
    <w:rsid w:val="0049014C"/>
  </w:style>
  <w:style w:type="paragraph" w:customStyle="1" w:styleId="7AEC28907D1A4C349CB5E2A3C65800DA">
    <w:name w:val="7AEC28907D1A4C349CB5E2A3C65800DA"/>
    <w:rsid w:val="0049014C"/>
  </w:style>
  <w:style w:type="paragraph" w:customStyle="1" w:styleId="69855FC840084916B7B065EABA692C78">
    <w:name w:val="69855FC840084916B7B065EABA692C78"/>
    <w:rsid w:val="0049014C"/>
  </w:style>
  <w:style w:type="paragraph" w:customStyle="1" w:styleId="36B80EE9949542DCBA3AD8CFA2DC7910">
    <w:name w:val="36B80EE9949542DCBA3AD8CFA2DC7910"/>
    <w:rsid w:val="0049014C"/>
  </w:style>
  <w:style w:type="paragraph" w:customStyle="1" w:styleId="D5E0252E6ABA4B74A2A87E6C75E1AFAF">
    <w:name w:val="D5E0252E6ABA4B74A2A87E6C75E1AFAF"/>
    <w:rsid w:val="0049014C"/>
  </w:style>
  <w:style w:type="paragraph" w:customStyle="1" w:styleId="7444378197F0450BB81FBD3D290C0961">
    <w:name w:val="7444378197F0450BB81FBD3D290C0961"/>
    <w:rsid w:val="0049014C"/>
  </w:style>
  <w:style w:type="paragraph" w:customStyle="1" w:styleId="B918113D37D543E7B95591ABE35C64C1">
    <w:name w:val="B918113D37D543E7B95591ABE35C64C1"/>
    <w:rsid w:val="0049014C"/>
  </w:style>
  <w:style w:type="paragraph" w:customStyle="1" w:styleId="3A9C5B12282B49CFB6A6990AC2E81B5B">
    <w:name w:val="3A9C5B12282B49CFB6A6990AC2E81B5B"/>
    <w:rsid w:val="0049014C"/>
  </w:style>
  <w:style w:type="paragraph" w:customStyle="1" w:styleId="BF4CE4BC563A400A834E0E89CA8C6F2E">
    <w:name w:val="BF4CE4BC563A400A834E0E89CA8C6F2E"/>
    <w:rsid w:val="0049014C"/>
  </w:style>
  <w:style w:type="paragraph" w:customStyle="1" w:styleId="4C4EB2F3D01143AF9CBD0175BC7AB75F">
    <w:name w:val="4C4EB2F3D01143AF9CBD0175BC7AB75F"/>
    <w:rsid w:val="0049014C"/>
  </w:style>
  <w:style w:type="paragraph" w:customStyle="1" w:styleId="3A32C246A7E149A6A7D3252562120BA2">
    <w:name w:val="3A32C246A7E149A6A7D3252562120BA2"/>
    <w:rsid w:val="0049014C"/>
  </w:style>
  <w:style w:type="paragraph" w:customStyle="1" w:styleId="A8AABEA9E4304F99AE784C7B95C58523">
    <w:name w:val="A8AABEA9E4304F99AE784C7B95C58523"/>
    <w:rsid w:val="0049014C"/>
  </w:style>
  <w:style w:type="paragraph" w:customStyle="1" w:styleId="B4687264801E477CA933594703743E44">
    <w:name w:val="B4687264801E477CA933594703743E44"/>
    <w:rsid w:val="0049014C"/>
  </w:style>
  <w:style w:type="paragraph" w:customStyle="1" w:styleId="07B42A5C3D30440195F1AAEF68BE9D8B">
    <w:name w:val="07B42A5C3D30440195F1AAEF68BE9D8B"/>
    <w:rsid w:val="0049014C"/>
  </w:style>
  <w:style w:type="paragraph" w:customStyle="1" w:styleId="3461638FA9B54391A67E3B81F6DA438E">
    <w:name w:val="3461638FA9B54391A67E3B81F6DA438E"/>
    <w:rsid w:val="0049014C"/>
  </w:style>
  <w:style w:type="paragraph" w:customStyle="1" w:styleId="0D2C24FB4F404A438A8E9D2F5C7C1994">
    <w:name w:val="0D2C24FB4F404A438A8E9D2F5C7C1994"/>
    <w:rsid w:val="0049014C"/>
  </w:style>
  <w:style w:type="paragraph" w:customStyle="1" w:styleId="D52F1A9E34D04D2B926A0E53589FA854">
    <w:name w:val="D52F1A9E34D04D2B926A0E53589FA854"/>
    <w:rsid w:val="0049014C"/>
  </w:style>
  <w:style w:type="paragraph" w:customStyle="1" w:styleId="3A27A413B9914538B6F451FED8D91CCC">
    <w:name w:val="3A27A413B9914538B6F451FED8D91CCC"/>
    <w:rsid w:val="0049014C"/>
  </w:style>
  <w:style w:type="paragraph" w:customStyle="1" w:styleId="1FB39B472FFD4106B51DE70E8A45943A">
    <w:name w:val="1FB39B472FFD4106B51DE70E8A45943A"/>
    <w:rsid w:val="0049014C"/>
  </w:style>
  <w:style w:type="paragraph" w:customStyle="1" w:styleId="2CF10DD57D964F53995E5C34416B6C1C">
    <w:name w:val="2CF10DD57D964F53995E5C34416B6C1C"/>
    <w:rsid w:val="0049014C"/>
  </w:style>
  <w:style w:type="paragraph" w:customStyle="1" w:styleId="8DA56210712D463B9D95436459942A0F">
    <w:name w:val="8DA56210712D463B9D95436459942A0F"/>
    <w:rsid w:val="0049014C"/>
  </w:style>
  <w:style w:type="paragraph" w:customStyle="1" w:styleId="AF0EC7916D4F46D182B6AB153F890112">
    <w:name w:val="AF0EC7916D4F46D182B6AB153F890112"/>
    <w:rsid w:val="0049014C"/>
  </w:style>
  <w:style w:type="paragraph" w:customStyle="1" w:styleId="983035CFAE08470D8163D4F170512A66">
    <w:name w:val="983035CFAE08470D8163D4F170512A66"/>
    <w:rsid w:val="0049014C"/>
  </w:style>
  <w:style w:type="paragraph" w:customStyle="1" w:styleId="D1D4A8A44AC94AFCA1DD6F2FD64D2BEB">
    <w:name w:val="D1D4A8A44AC94AFCA1DD6F2FD64D2BEB"/>
    <w:rsid w:val="0049014C"/>
  </w:style>
  <w:style w:type="paragraph" w:customStyle="1" w:styleId="086E69D65C6C4F4C956A7A2EC85811F0">
    <w:name w:val="086E69D65C6C4F4C956A7A2EC85811F0"/>
    <w:rsid w:val="0049014C"/>
  </w:style>
  <w:style w:type="paragraph" w:customStyle="1" w:styleId="642A40B65D2B4A0984B45C07474AD425">
    <w:name w:val="642A40B65D2B4A0984B45C07474AD425"/>
    <w:rsid w:val="0049014C"/>
  </w:style>
  <w:style w:type="paragraph" w:customStyle="1" w:styleId="AB422C412D4F4B7BBFFEE276F1EB46D6">
    <w:name w:val="AB422C412D4F4B7BBFFEE276F1EB46D6"/>
    <w:rsid w:val="0049014C"/>
  </w:style>
  <w:style w:type="paragraph" w:customStyle="1" w:styleId="66ED67EFA16240BFAD86917C6702D6DB">
    <w:name w:val="66ED67EFA16240BFAD86917C6702D6DB"/>
    <w:rsid w:val="0049014C"/>
  </w:style>
  <w:style w:type="paragraph" w:customStyle="1" w:styleId="5D92CB3BB84C4647A20A585E2872D19C">
    <w:name w:val="5D92CB3BB84C4647A20A585E2872D19C"/>
    <w:rsid w:val="0049014C"/>
  </w:style>
  <w:style w:type="paragraph" w:customStyle="1" w:styleId="C03ECEB9806E4E92BA40F10255402419">
    <w:name w:val="C03ECEB9806E4E92BA40F10255402419"/>
    <w:rsid w:val="0049014C"/>
  </w:style>
  <w:style w:type="paragraph" w:customStyle="1" w:styleId="3C476CEB951C450DB924B363EB89DDB9">
    <w:name w:val="3C476CEB951C450DB924B363EB89DDB9"/>
    <w:rsid w:val="0049014C"/>
  </w:style>
  <w:style w:type="paragraph" w:customStyle="1" w:styleId="842C7AE3AF6349F787E3AB13918840D0">
    <w:name w:val="842C7AE3AF6349F787E3AB13918840D0"/>
    <w:rsid w:val="0049014C"/>
  </w:style>
  <w:style w:type="paragraph" w:customStyle="1" w:styleId="3B3E994CBA6B4A07928FEACC8A176E88">
    <w:name w:val="3B3E994CBA6B4A07928FEACC8A176E88"/>
    <w:rsid w:val="0049014C"/>
  </w:style>
  <w:style w:type="paragraph" w:customStyle="1" w:styleId="78DA1EE8B06D4465973ABCDA091EFC2D">
    <w:name w:val="78DA1EE8B06D4465973ABCDA091EFC2D"/>
    <w:rsid w:val="0049014C"/>
  </w:style>
  <w:style w:type="paragraph" w:customStyle="1" w:styleId="22D9173EC0D04E8BAD75714293BB86D5">
    <w:name w:val="22D9173EC0D04E8BAD75714293BB86D5"/>
    <w:rsid w:val="0049014C"/>
  </w:style>
  <w:style w:type="paragraph" w:customStyle="1" w:styleId="7A8BB922C4194207B5BA30DDF960CC03">
    <w:name w:val="7A8BB922C4194207B5BA30DDF960CC03"/>
    <w:rsid w:val="0049014C"/>
  </w:style>
  <w:style w:type="paragraph" w:customStyle="1" w:styleId="2ABA84587F334918BAF5BCC439357C7D">
    <w:name w:val="2ABA84587F334918BAF5BCC439357C7D"/>
    <w:rsid w:val="0049014C"/>
  </w:style>
  <w:style w:type="paragraph" w:customStyle="1" w:styleId="8B2D4F1972D14081AFBD2D62AE57637E">
    <w:name w:val="8B2D4F1972D14081AFBD2D62AE57637E"/>
    <w:rsid w:val="0049014C"/>
  </w:style>
  <w:style w:type="paragraph" w:customStyle="1" w:styleId="CA3BEF2CB47147878BA4C3152FAD9AE5">
    <w:name w:val="CA3BEF2CB47147878BA4C3152FAD9AE5"/>
    <w:rsid w:val="0049014C"/>
  </w:style>
  <w:style w:type="paragraph" w:customStyle="1" w:styleId="EEE00539718E46C196A6BDDCE5F7D2E0">
    <w:name w:val="EEE00539718E46C196A6BDDCE5F7D2E0"/>
    <w:rsid w:val="0049014C"/>
  </w:style>
  <w:style w:type="paragraph" w:customStyle="1" w:styleId="6A2123C2BAD54578BE18CEF8123EC8A9">
    <w:name w:val="6A2123C2BAD54578BE18CEF8123EC8A9"/>
    <w:rsid w:val="0049014C"/>
  </w:style>
  <w:style w:type="paragraph" w:customStyle="1" w:styleId="72EB90B27D054AF3A78FEBC19EF26607">
    <w:name w:val="72EB90B27D054AF3A78FEBC19EF26607"/>
    <w:rsid w:val="0049014C"/>
  </w:style>
  <w:style w:type="paragraph" w:customStyle="1" w:styleId="3CE856E0E90048EE9A92CF6494A3CF53">
    <w:name w:val="3CE856E0E90048EE9A92CF6494A3CF53"/>
    <w:rsid w:val="0049014C"/>
  </w:style>
  <w:style w:type="paragraph" w:customStyle="1" w:styleId="BFB7C45575BA498094F1BECDDAB8D387">
    <w:name w:val="BFB7C45575BA498094F1BECDDAB8D387"/>
    <w:rsid w:val="0049014C"/>
  </w:style>
  <w:style w:type="paragraph" w:customStyle="1" w:styleId="E38A9CAEECCA4FB3A28A8C3C7AD7F698">
    <w:name w:val="E38A9CAEECCA4FB3A28A8C3C7AD7F698"/>
    <w:rsid w:val="0049014C"/>
  </w:style>
  <w:style w:type="paragraph" w:customStyle="1" w:styleId="BA7D77806CCC4EA4B8C66836E58A9CE9">
    <w:name w:val="BA7D77806CCC4EA4B8C66836E58A9CE9"/>
    <w:rsid w:val="0049014C"/>
  </w:style>
  <w:style w:type="paragraph" w:customStyle="1" w:styleId="A9DFCA818257460DA2D305258CB769B6">
    <w:name w:val="A9DFCA818257460DA2D305258CB769B6"/>
    <w:rsid w:val="0049014C"/>
  </w:style>
  <w:style w:type="paragraph" w:customStyle="1" w:styleId="E0AF02A205644823A4271423AF851605">
    <w:name w:val="E0AF02A205644823A4271423AF851605"/>
    <w:rsid w:val="0049014C"/>
  </w:style>
  <w:style w:type="paragraph" w:customStyle="1" w:styleId="A88E43426AD0400D8308E4B8599DC733">
    <w:name w:val="A88E43426AD0400D8308E4B8599DC733"/>
    <w:rsid w:val="0049014C"/>
  </w:style>
  <w:style w:type="paragraph" w:customStyle="1" w:styleId="120EA4714CCD4ED497CAC7DFF9CA4C43">
    <w:name w:val="120EA4714CCD4ED497CAC7DFF9CA4C43"/>
    <w:rsid w:val="0049014C"/>
  </w:style>
  <w:style w:type="paragraph" w:customStyle="1" w:styleId="9FF7DE8768EE4F8D88C0C8F4552F8A33">
    <w:name w:val="9FF7DE8768EE4F8D88C0C8F4552F8A33"/>
    <w:rsid w:val="0049014C"/>
  </w:style>
  <w:style w:type="paragraph" w:customStyle="1" w:styleId="287DD31A493F4297A375EBC8E83B620B">
    <w:name w:val="287DD31A493F4297A375EBC8E83B620B"/>
    <w:rsid w:val="0049014C"/>
  </w:style>
  <w:style w:type="paragraph" w:customStyle="1" w:styleId="F1E136C14A34466DBCE90D5ED5C33CFA">
    <w:name w:val="F1E136C14A34466DBCE90D5ED5C33CFA"/>
    <w:rsid w:val="0049014C"/>
  </w:style>
  <w:style w:type="paragraph" w:customStyle="1" w:styleId="68E8A36D033F4C34A3DF0EB000E9E94A">
    <w:name w:val="68E8A36D033F4C34A3DF0EB000E9E94A"/>
    <w:rsid w:val="0049014C"/>
  </w:style>
  <w:style w:type="paragraph" w:customStyle="1" w:styleId="C4C77F4983D0459FA840814C21E4E45C">
    <w:name w:val="C4C77F4983D0459FA840814C21E4E45C"/>
    <w:rsid w:val="007D67AC"/>
  </w:style>
  <w:style w:type="paragraph" w:customStyle="1" w:styleId="F0BB5FD6536A47D3B70C30A6B8560B7A">
    <w:name w:val="F0BB5FD6536A47D3B70C30A6B8560B7A"/>
    <w:rsid w:val="00965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05B01-BB9D-4235-8F8F-90A23C7B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453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Estrada</dc:creator>
  <cp:keywords/>
  <dc:description/>
  <cp:lastModifiedBy>Gabriella Estrada</cp:lastModifiedBy>
  <cp:revision>18</cp:revision>
  <cp:lastPrinted>2016-07-27T21:29:00Z</cp:lastPrinted>
  <dcterms:created xsi:type="dcterms:W3CDTF">2016-07-26T02:34:00Z</dcterms:created>
  <dcterms:modified xsi:type="dcterms:W3CDTF">2017-04-09T17:25:00Z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